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3F" w:rsidRDefault="0070753F" w:rsidP="00B61B34">
      <w:pPr>
        <w:jc w:val="center"/>
        <w:outlineLvl w:val="0"/>
        <w:rPr>
          <w:rFonts w:ascii="Arial" w:hAnsi="Arial" w:cs="Arial"/>
          <w:b/>
          <w:color w:val="7030A0"/>
          <w:sz w:val="36"/>
          <w:szCs w:val="36"/>
        </w:rPr>
      </w:pPr>
      <w:r>
        <w:rPr>
          <w:rFonts w:ascii="Arial" w:hAnsi="Arial" w:cs="Arial"/>
          <w:b/>
          <w:color w:val="7030A0"/>
          <w:sz w:val="36"/>
          <w:szCs w:val="36"/>
        </w:rPr>
        <w:t>Контрольные задания по теме</w:t>
      </w:r>
    </w:p>
    <w:p w:rsidR="0070753F" w:rsidRDefault="0070753F" w:rsidP="00B61B34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  <w:r>
        <w:rPr>
          <w:rFonts w:ascii="Arial" w:hAnsi="Arial" w:cs="Arial"/>
          <w:b/>
          <w:i/>
          <w:color w:val="0070C0"/>
          <w:sz w:val="36"/>
          <w:szCs w:val="36"/>
        </w:rPr>
        <w:t>«</w:t>
      </w:r>
      <w:r w:rsidRPr="00EE6A18">
        <w:rPr>
          <w:rFonts w:ascii="Arial" w:hAnsi="Arial" w:cs="Arial"/>
          <w:b/>
          <w:i/>
          <w:color w:val="0070C0"/>
          <w:sz w:val="36"/>
          <w:szCs w:val="36"/>
        </w:rPr>
        <w:t xml:space="preserve">Тема </w:t>
      </w:r>
      <w:r>
        <w:rPr>
          <w:rFonts w:ascii="Arial" w:hAnsi="Arial" w:cs="Arial"/>
          <w:b/>
          <w:i/>
          <w:color w:val="0070C0"/>
          <w:sz w:val="36"/>
          <w:szCs w:val="36"/>
        </w:rPr>
        <w:t>1</w:t>
      </w:r>
      <w:r w:rsidRPr="00EE6A18">
        <w:rPr>
          <w:rFonts w:ascii="Arial" w:hAnsi="Arial" w:cs="Arial"/>
          <w:b/>
          <w:i/>
          <w:color w:val="0070C0"/>
          <w:sz w:val="36"/>
          <w:szCs w:val="36"/>
        </w:rPr>
        <w:t>.</w:t>
      </w:r>
      <w:r>
        <w:rPr>
          <w:rFonts w:ascii="Arial" w:hAnsi="Arial" w:cs="Arial"/>
          <w:b/>
          <w:i/>
          <w:color w:val="0070C0"/>
          <w:sz w:val="36"/>
          <w:szCs w:val="36"/>
        </w:rPr>
        <w:t>4</w:t>
      </w:r>
      <w:r w:rsidRPr="00EE6A18">
        <w:rPr>
          <w:rFonts w:ascii="Arial" w:hAnsi="Arial" w:cs="Arial"/>
          <w:b/>
          <w:i/>
          <w:color w:val="0070C0"/>
          <w:sz w:val="36"/>
          <w:szCs w:val="36"/>
        </w:rPr>
        <w:t xml:space="preserve">. </w:t>
      </w:r>
      <w:r>
        <w:rPr>
          <w:rFonts w:ascii="Arial" w:hAnsi="Arial" w:cs="Arial"/>
          <w:b/>
          <w:i/>
          <w:color w:val="0070C0"/>
          <w:sz w:val="36"/>
          <w:szCs w:val="36"/>
        </w:rPr>
        <w:t>Численное интегрирование»</w:t>
      </w:r>
    </w:p>
    <w:p w:rsidR="0070753F" w:rsidRDefault="0070753F" w:rsidP="00B61B34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</w:p>
    <w:p w:rsidR="0070753F" w:rsidRPr="001871BE" w:rsidRDefault="0070753F" w:rsidP="00B61B34">
      <w:pPr>
        <w:pStyle w:val="Heading3"/>
        <w:numPr>
          <w:ilvl w:val="0"/>
          <w:numId w:val="0"/>
        </w:numPr>
        <w:spacing w:line="240" w:lineRule="auto"/>
        <w:ind w:left="3420"/>
        <w:rPr>
          <w:rFonts w:ascii="Arial" w:hAnsi="Arial" w:cs="Arial"/>
          <w:b/>
          <w:i/>
          <w:sz w:val="32"/>
          <w:szCs w:val="32"/>
        </w:rPr>
      </w:pPr>
      <w:bookmarkStart w:id="0" w:name="_Toc123659990"/>
      <w:bookmarkStart w:id="1" w:name="_Toc123232648"/>
      <w:r>
        <w:rPr>
          <w:rFonts w:ascii="Arial" w:hAnsi="Arial" w:cs="Arial"/>
          <w:b/>
          <w:sz w:val="32"/>
          <w:szCs w:val="32"/>
        </w:rPr>
        <w:t>1.4.1</w:t>
      </w:r>
      <w:r w:rsidRPr="001871BE">
        <w:rPr>
          <w:rFonts w:ascii="Arial" w:hAnsi="Arial" w:cs="Arial"/>
          <w:b/>
          <w:sz w:val="32"/>
          <w:szCs w:val="32"/>
        </w:rPr>
        <w:t>. Общее задание</w:t>
      </w:r>
    </w:p>
    <w:p w:rsidR="0070753F" w:rsidRDefault="0070753F" w:rsidP="00B61B34">
      <w:pPr>
        <w:pStyle w:val="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Получить вариант задания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и номера задач в нем.</w:t>
      </w:r>
    </w:p>
    <w:p w:rsidR="0070753F" w:rsidRPr="00BA0287" w:rsidRDefault="0070753F" w:rsidP="00B61B34">
      <w:pPr>
        <w:pStyle w:val="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Определить значение интеграла с использованием заданного численного метода.</w:t>
      </w:r>
    </w:p>
    <w:p w:rsidR="0070753F" w:rsidRDefault="0070753F" w:rsidP="00B61B34">
      <w:pPr>
        <w:pStyle w:val="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Если по условию подынтегральная функция задана таблицей с не равноотстоящими узлами, то для получения дополнительного узла следует использовать линейную интерполяцию.</w:t>
      </w:r>
    </w:p>
    <w:p w:rsidR="0070753F" w:rsidRDefault="0070753F" w:rsidP="00B61B34">
      <w:pPr>
        <w:pStyle w:val="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Оценить погрешность интегрирования с использованием правила Рунге.</w:t>
      </w:r>
    </w:p>
    <w:p w:rsidR="0070753F" w:rsidRDefault="0070753F" w:rsidP="00B61B34">
      <w:pPr>
        <w:pStyle w:val="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Получить точное  значение интеграла аналитическими методами.</w:t>
      </w:r>
    </w:p>
    <w:p w:rsidR="0070753F" w:rsidRDefault="0070753F" w:rsidP="00B61B34">
      <w:pPr>
        <w:pStyle w:val="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Оценить погрешность численного интегрирования, путем сравнения точного и приближенного значений определенного интеграла.</w:t>
      </w:r>
    </w:p>
    <w:p w:rsidR="0070753F" w:rsidRDefault="0070753F" w:rsidP="00B61B34">
      <w:pPr>
        <w:pStyle w:val="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Вычислить значение интеграла с использованием средств заданного математического пакета.</w:t>
      </w:r>
    </w:p>
    <w:p w:rsidR="0070753F" w:rsidRDefault="0070753F" w:rsidP="00B61B34">
      <w:pPr>
        <w:pStyle w:val="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Сравнить полученные результаты.</w:t>
      </w:r>
    </w:p>
    <w:p w:rsidR="0070753F" w:rsidRDefault="0070753F" w:rsidP="00B61B34">
      <w:pPr>
        <w:jc w:val="both"/>
      </w:pPr>
    </w:p>
    <w:p w:rsidR="0070753F" w:rsidRPr="00176D50" w:rsidRDefault="0070753F" w:rsidP="00B61B34">
      <w:pPr>
        <w:pStyle w:val="Heading3"/>
        <w:numPr>
          <w:ilvl w:val="0"/>
          <w:numId w:val="0"/>
        </w:numPr>
        <w:spacing w:line="240" w:lineRule="auto"/>
        <w:ind w:left="1416"/>
        <w:jc w:val="center"/>
        <w:rPr>
          <w:rFonts w:ascii="Arial" w:hAnsi="Arial" w:cs="Arial"/>
          <w:sz w:val="32"/>
          <w:szCs w:val="32"/>
        </w:rPr>
      </w:pPr>
      <w:r w:rsidRPr="00176D50">
        <w:rPr>
          <w:rFonts w:ascii="Arial" w:hAnsi="Arial" w:cs="Arial"/>
          <w:b/>
          <w:sz w:val="32"/>
          <w:szCs w:val="32"/>
        </w:rPr>
        <w:t>1.</w:t>
      </w:r>
      <w:r>
        <w:rPr>
          <w:rFonts w:ascii="Arial" w:hAnsi="Arial" w:cs="Arial"/>
          <w:b/>
          <w:sz w:val="32"/>
          <w:szCs w:val="32"/>
        </w:rPr>
        <w:t>4</w:t>
      </w:r>
      <w:r w:rsidRPr="00176D50">
        <w:rPr>
          <w:rFonts w:ascii="Arial" w:hAnsi="Arial" w:cs="Arial"/>
          <w:b/>
          <w:sz w:val="32"/>
          <w:szCs w:val="32"/>
        </w:rPr>
        <w:t>.2. Варианты контрольной работы по теме «Численное интегрирование»</w:t>
      </w:r>
      <w:bookmarkEnd w:id="0"/>
      <w:bookmarkEnd w:id="1"/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</w:t>
      </w:r>
    </w:p>
    <w:p w:rsidR="0070753F" w:rsidRDefault="0070753F" w:rsidP="00B61B34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Определить значение </w:t>
      </w:r>
      <w:r w:rsidRPr="00A4331A">
        <w:rPr>
          <w:sz w:val="22"/>
          <w:szCs w:val="22"/>
        </w:rPr>
        <w:t>интеграл</w:t>
      </w:r>
      <w:r>
        <w:rPr>
          <w:sz w:val="22"/>
          <w:szCs w:val="22"/>
        </w:rPr>
        <w:t>а, вычисленное</w:t>
      </w:r>
      <w:r w:rsidRPr="00A4331A">
        <w:rPr>
          <w:sz w:val="22"/>
          <w:szCs w:val="22"/>
        </w:rPr>
        <w:t xml:space="preserve"> с использованием формулы трапеции</w:t>
      </w:r>
      <w:r>
        <w:rPr>
          <w:sz w:val="22"/>
          <w:szCs w:val="22"/>
        </w:rPr>
        <w:t>,</w:t>
      </w:r>
      <w:r w:rsidRPr="00A4331A">
        <w:rPr>
          <w:sz w:val="22"/>
          <w:szCs w:val="22"/>
        </w:rPr>
        <w:t xml:space="preserve"> для функции, заданной таблично</w:t>
      </w:r>
      <w:r>
        <w:rPr>
          <w:sz w:val="22"/>
          <w:szCs w:val="22"/>
        </w:rPr>
        <w:t xml:space="preserve">,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3"/>
        <w:gridCol w:w="1124"/>
        <w:gridCol w:w="1124"/>
        <w:gridCol w:w="839"/>
        <w:gridCol w:w="1017"/>
      </w:tblGrid>
      <w:tr w:rsidR="0070753F" w:rsidRPr="00176D50" w:rsidTr="00B61B34">
        <w:tc>
          <w:tcPr>
            <w:tcW w:w="583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0,3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0,4</w:t>
            </w:r>
          </w:p>
        </w:tc>
      </w:tr>
      <w:tr w:rsidR="0070753F" w:rsidRPr="00176D50" w:rsidTr="00B61B34">
        <w:tc>
          <w:tcPr>
            <w:tcW w:w="583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y(x)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-</w:t>
            </w: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-</w:t>
            </w:r>
            <w:r w:rsidRPr="00176D50">
              <w:rPr>
                <w:sz w:val="22"/>
                <w:szCs w:val="22"/>
              </w:rPr>
              <w:t>3</w:t>
            </w:r>
            <w:r w:rsidRPr="00176D50">
              <w:rPr>
                <w:sz w:val="22"/>
                <w:szCs w:val="22"/>
                <w:lang w:val="en-US"/>
              </w:rPr>
              <w:t>,8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2</w:t>
            </w:r>
          </w:p>
        </w:tc>
      </w:tr>
    </w:tbl>
    <w:p w:rsidR="0070753F" w:rsidRDefault="0070753F" w:rsidP="00B61B34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Оценить погрешность,  при вычислении определенного интеграла </w:t>
      </w:r>
      <w:r w:rsidRPr="001812A9">
        <w:rPr>
          <w:position w:val="-32"/>
          <w:sz w:val="22"/>
          <w:szCs w:val="22"/>
        </w:rPr>
        <w:object w:dxaOrig="12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8.25pt" o:ole="">
            <v:imagedata r:id="rId7" o:title=""/>
          </v:shape>
          <o:OLEObject Type="Embed" ProgID="Equation.3" ShapeID="_x0000_i1025" DrawAspect="Content" ObjectID="_1413964917" r:id="rId8"/>
        </w:object>
      </w:r>
      <w:r>
        <w:rPr>
          <w:sz w:val="22"/>
          <w:szCs w:val="22"/>
        </w:rPr>
        <w:t xml:space="preserve">по формуле левых прямоугольников с 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=1.</w:t>
      </w:r>
    </w:p>
    <w:p w:rsidR="0070753F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70753F" w:rsidRPr="00A4331A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</w:t>
      </w:r>
      <w:r w:rsidRPr="001B060C">
        <w:rPr>
          <w:sz w:val="22"/>
          <w:szCs w:val="22"/>
        </w:rPr>
        <w:t xml:space="preserve"> </w:t>
      </w:r>
    </w:p>
    <w:p w:rsidR="0070753F" w:rsidRDefault="0070753F" w:rsidP="00B61B34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Pr="00A4331A">
        <w:rPr>
          <w:sz w:val="22"/>
          <w:szCs w:val="22"/>
        </w:rPr>
        <w:t>начение интеграла для функции, заданной таблично</w:t>
      </w:r>
      <w:r>
        <w:rPr>
          <w:sz w:val="22"/>
          <w:szCs w:val="22"/>
        </w:rPr>
        <w:t>,</w:t>
      </w:r>
      <w:r w:rsidRPr="00230218">
        <w:rPr>
          <w:sz w:val="22"/>
          <w:szCs w:val="22"/>
        </w:rPr>
        <w:t xml:space="preserve"> </w:t>
      </w:r>
      <w:r>
        <w:rPr>
          <w:sz w:val="22"/>
          <w:szCs w:val="22"/>
        </w:rPr>
        <w:t>вычисленного методом Симпсона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3"/>
        <w:gridCol w:w="1124"/>
        <w:gridCol w:w="1124"/>
        <w:gridCol w:w="1017"/>
        <w:gridCol w:w="1017"/>
        <w:gridCol w:w="1017"/>
      </w:tblGrid>
      <w:tr w:rsidR="0070753F" w:rsidRPr="00176D50" w:rsidTr="00B61B34">
        <w:tc>
          <w:tcPr>
            <w:tcW w:w="583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5</w:t>
            </w:r>
          </w:p>
        </w:tc>
      </w:tr>
      <w:tr w:rsidR="0070753F" w:rsidRPr="00176D50" w:rsidTr="00B61B34">
        <w:tc>
          <w:tcPr>
            <w:tcW w:w="583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y</w:t>
            </w:r>
            <w:r w:rsidRPr="00176D50">
              <w:rPr>
                <w:sz w:val="22"/>
                <w:szCs w:val="22"/>
              </w:rPr>
              <w:t>(</w:t>
            </w:r>
            <w:r w:rsidRPr="00176D50">
              <w:rPr>
                <w:sz w:val="22"/>
                <w:szCs w:val="22"/>
                <w:lang w:val="en-US"/>
              </w:rPr>
              <w:t>x</w:t>
            </w:r>
            <w:r w:rsidRPr="00176D50">
              <w:rPr>
                <w:sz w:val="22"/>
                <w:szCs w:val="22"/>
              </w:rPr>
              <w:t>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10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13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16</w:t>
            </w:r>
          </w:p>
        </w:tc>
      </w:tr>
    </w:tbl>
    <w:p w:rsidR="0070753F" w:rsidRDefault="0070753F" w:rsidP="00B61B34">
      <w:pPr>
        <w:numPr>
          <w:ilvl w:val="0"/>
          <w:numId w:val="4"/>
        </w:numPr>
        <w:jc w:val="both"/>
        <w:rPr>
          <w:b/>
          <w:i/>
        </w:rPr>
      </w:pPr>
      <w:r>
        <w:rPr>
          <w:sz w:val="22"/>
          <w:szCs w:val="22"/>
        </w:rPr>
        <w:t>Оценить погрешность интегрирования по правилу Рунге при вычислении интеграла</w:t>
      </w:r>
      <w:r w:rsidRPr="005A1485">
        <w:rPr>
          <w:sz w:val="22"/>
          <w:szCs w:val="22"/>
        </w:rPr>
        <w:t xml:space="preserve"> </w:t>
      </w:r>
      <w:r w:rsidRPr="001812A9">
        <w:rPr>
          <w:position w:val="-32"/>
          <w:sz w:val="22"/>
          <w:szCs w:val="22"/>
        </w:rPr>
        <w:object w:dxaOrig="1340" w:dyaOrig="760">
          <v:shape id="_x0000_i1026" type="#_x0000_t75" style="width:66pt;height:38.25pt" o:ole="">
            <v:imagedata r:id="rId9" o:title=""/>
          </v:shape>
          <o:OLEObject Type="Embed" ProgID="Equation.3" ShapeID="_x0000_i1026" DrawAspect="Content" ObjectID="_1413964918" r:id="rId10"/>
        </w:object>
      </w:r>
      <w:r>
        <w:rPr>
          <w:sz w:val="22"/>
          <w:szCs w:val="22"/>
        </w:rPr>
        <w:t xml:space="preserve">  методом средних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</w:t>
      </w:r>
      <w:r w:rsidRPr="00756D27">
        <w:rPr>
          <w:sz w:val="22"/>
          <w:szCs w:val="22"/>
        </w:rPr>
        <w:t>1</w:t>
      </w:r>
      <w:r>
        <w:rPr>
          <w:sz w:val="22"/>
          <w:szCs w:val="22"/>
        </w:rPr>
        <w:t xml:space="preserve">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=0.</w:t>
      </w:r>
      <w:r w:rsidRPr="00756D27">
        <w:rPr>
          <w:sz w:val="22"/>
          <w:szCs w:val="22"/>
        </w:rPr>
        <w:t>5</w:t>
      </w:r>
      <w:r>
        <w:rPr>
          <w:sz w:val="22"/>
          <w:szCs w:val="22"/>
        </w:rPr>
        <w:t xml:space="preserve">.  </w:t>
      </w:r>
    </w:p>
    <w:p w:rsidR="0070753F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3</w:t>
      </w:r>
    </w:p>
    <w:p w:rsidR="0070753F" w:rsidRDefault="0070753F" w:rsidP="00B61B34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Определить з</w:t>
      </w:r>
      <w:r w:rsidRPr="00A4331A">
        <w:rPr>
          <w:sz w:val="22"/>
          <w:szCs w:val="22"/>
        </w:rPr>
        <w:t>начения интеграл</w:t>
      </w:r>
      <w:r>
        <w:rPr>
          <w:sz w:val="22"/>
          <w:szCs w:val="22"/>
        </w:rPr>
        <w:t xml:space="preserve">а </w:t>
      </w:r>
      <w:r w:rsidRPr="00A4331A">
        <w:rPr>
          <w:sz w:val="22"/>
          <w:szCs w:val="22"/>
        </w:rPr>
        <w:t xml:space="preserve">   </w:t>
      </w:r>
      <w:r w:rsidRPr="001812A9">
        <w:rPr>
          <w:position w:val="-32"/>
          <w:sz w:val="22"/>
          <w:szCs w:val="22"/>
        </w:rPr>
        <w:object w:dxaOrig="960" w:dyaOrig="760">
          <v:shape id="_x0000_i1027" type="#_x0000_t75" style="width:48pt;height:38.25pt" o:ole="">
            <v:imagedata r:id="rId11" o:title=""/>
          </v:shape>
          <o:OLEObject Type="Embed" ProgID="Equation.3" ShapeID="_x0000_i1027" DrawAspect="Content" ObjectID="_1413964919" r:id="rId12"/>
        </w:object>
      </w:r>
      <w:r w:rsidRPr="00A4331A">
        <w:rPr>
          <w:sz w:val="22"/>
          <w:szCs w:val="22"/>
        </w:rPr>
        <w:t>,</w:t>
      </w:r>
      <w:r w:rsidRPr="00230218">
        <w:rPr>
          <w:sz w:val="22"/>
          <w:szCs w:val="22"/>
        </w:rPr>
        <w:t xml:space="preserve"> </w:t>
      </w:r>
      <w:r>
        <w:rPr>
          <w:sz w:val="22"/>
          <w:szCs w:val="22"/>
        </w:rPr>
        <w:t>вычисленного по формуле правых прямоугольников, если</w:t>
      </w:r>
      <w:r w:rsidRPr="00A4331A">
        <w:rPr>
          <w:sz w:val="22"/>
          <w:szCs w:val="22"/>
        </w:rPr>
        <w:t xml:space="preserve"> подынтегральная функция задана таблицей</w:t>
      </w:r>
      <w:r>
        <w:rPr>
          <w:sz w:val="22"/>
          <w:szCs w:val="22"/>
        </w:rPr>
        <w:t>.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3"/>
        <w:gridCol w:w="1085"/>
        <w:gridCol w:w="1085"/>
        <w:gridCol w:w="981"/>
        <w:gridCol w:w="981"/>
        <w:gridCol w:w="981"/>
      </w:tblGrid>
      <w:tr w:rsidR="0070753F" w:rsidRPr="00176D50" w:rsidTr="00B61B34">
        <w:trPr>
          <w:trHeight w:val="259"/>
        </w:trPr>
        <w:tc>
          <w:tcPr>
            <w:tcW w:w="583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085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085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981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0,3</w:t>
            </w:r>
          </w:p>
        </w:tc>
        <w:tc>
          <w:tcPr>
            <w:tcW w:w="981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  <w:tc>
          <w:tcPr>
            <w:tcW w:w="981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</w:t>
            </w:r>
          </w:p>
        </w:tc>
      </w:tr>
      <w:tr w:rsidR="0070753F" w:rsidRPr="00176D50" w:rsidTr="00B61B34">
        <w:trPr>
          <w:trHeight w:val="259"/>
        </w:trPr>
        <w:tc>
          <w:tcPr>
            <w:tcW w:w="583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y</w:t>
            </w:r>
            <w:r w:rsidRPr="00176D50">
              <w:rPr>
                <w:sz w:val="22"/>
                <w:szCs w:val="22"/>
              </w:rPr>
              <w:t>(</w:t>
            </w:r>
            <w:r w:rsidRPr="00176D50">
              <w:rPr>
                <w:sz w:val="22"/>
                <w:szCs w:val="22"/>
                <w:lang w:val="en-US"/>
              </w:rPr>
              <w:t>x</w:t>
            </w:r>
            <w:r w:rsidRPr="00176D50">
              <w:rPr>
                <w:sz w:val="22"/>
                <w:szCs w:val="22"/>
              </w:rPr>
              <w:t>)</w:t>
            </w:r>
          </w:p>
        </w:tc>
        <w:tc>
          <w:tcPr>
            <w:tcW w:w="1085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1085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5.5</w:t>
            </w:r>
          </w:p>
        </w:tc>
        <w:tc>
          <w:tcPr>
            <w:tcW w:w="981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4,5</w:t>
            </w:r>
          </w:p>
        </w:tc>
        <w:tc>
          <w:tcPr>
            <w:tcW w:w="981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3,5</w:t>
            </w:r>
          </w:p>
        </w:tc>
        <w:tc>
          <w:tcPr>
            <w:tcW w:w="981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</w:t>
            </w:r>
          </w:p>
        </w:tc>
      </w:tr>
    </w:tbl>
    <w:p w:rsidR="0070753F" w:rsidRPr="00C342D7" w:rsidRDefault="0070753F" w:rsidP="00B61B34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sz w:val="22"/>
          <w:szCs w:val="22"/>
        </w:rPr>
        <w:t xml:space="preserve"> Вычислить значения 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 xml:space="preserve">а </w:t>
      </w:r>
      <w:r w:rsidRPr="001812A9">
        <w:rPr>
          <w:position w:val="-32"/>
          <w:sz w:val="22"/>
          <w:szCs w:val="22"/>
        </w:rPr>
        <w:object w:dxaOrig="1180" w:dyaOrig="760">
          <v:shape id="_x0000_i1028" type="#_x0000_t75" style="width:59.25pt;height:38.25pt" o:ole="">
            <v:imagedata r:id="rId13" o:title=""/>
          </v:shape>
          <o:OLEObject Type="Embed" ProgID="Equation.3" ShapeID="_x0000_i1028" DrawAspect="Content" ObjectID="_1413964920" r:id="rId14"/>
        </w:object>
      </w:r>
      <w:r>
        <w:rPr>
          <w:sz w:val="22"/>
          <w:szCs w:val="22"/>
        </w:rPr>
        <w:t xml:space="preserve"> с шагом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</w:t>
      </w:r>
      <w:r>
        <w:rPr>
          <w:sz w:val="22"/>
          <w:szCs w:val="22"/>
        </w:rPr>
        <w:t>1 методами правых и левых прямоугольников и оценить их погрешности.</w:t>
      </w:r>
    </w:p>
    <w:p w:rsidR="0070753F" w:rsidRDefault="0070753F">
      <w:pPr>
        <w:rPr>
          <w:b/>
          <w:i/>
        </w:rPr>
      </w:pPr>
      <w:r>
        <w:rPr>
          <w:b/>
          <w:i/>
        </w:rPr>
        <w:br w:type="page"/>
      </w: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4</w:t>
      </w:r>
    </w:p>
    <w:p w:rsidR="0070753F" w:rsidRDefault="0070753F" w:rsidP="00B61B34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Значения 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 xml:space="preserve">а </w:t>
      </w:r>
      <w:r w:rsidRPr="001812A9">
        <w:rPr>
          <w:position w:val="-32"/>
          <w:sz w:val="22"/>
          <w:szCs w:val="22"/>
        </w:rPr>
        <w:object w:dxaOrig="1180" w:dyaOrig="760">
          <v:shape id="_x0000_i1029" type="#_x0000_t75" style="width:59.25pt;height:38.25pt" o:ole="">
            <v:imagedata r:id="rId13" o:title=""/>
          </v:shape>
          <o:OLEObject Type="Embed" ProgID="Equation.3" ShapeID="_x0000_i1029" DrawAspect="Content" ObjectID="_1413964921" r:id="rId15"/>
        </w:object>
      </w:r>
      <w:r>
        <w:rPr>
          <w:sz w:val="22"/>
          <w:szCs w:val="22"/>
        </w:rPr>
        <w:t xml:space="preserve">вычисленного с шагом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</w:t>
      </w:r>
      <w:r>
        <w:rPr>
          <w:sz w:val="22"/>
          <w:szCs w:val="22"/>
        </w:rPr>
        <w:t>1, соответственно, методами правых и левых прямоугольников, равны...Определить з</w:t>
      </w:r>
      <w:r w:rsidRPr="00A4331A">
        <w:rPr>
          <w:sz w:val="22"/>
          <w:szCs w:val="22"/>
        </w:rPr>
        <w:t>начения интеграл</w:t>
      </w:r>
      <w:r>
        <w:rPr>
          <w:sz w:val="22"/>
          <w:szCs w:val="22"/>
        </w:rPr>
        <w:t xml:space="preserve">а </w:t>
      </w:r>
      <w:r w:rsidRPr="001812A9">
        <w:rPr>
          <w:position w:val="-32"/>
          <w:sz w:val="22"/>
          <w:szCs w:val="22"/>
        </w:rPr>
        <w:object w:dxaOrig="960" w:dyaOrig="760">
          <v:shape id="_x0000_i1030" type="#_x0000_t75" style="width:48pt;height:38.25pt" o:ole="">
            <v:imagedata r:id="rId16" o:title=""/>
          </v:shape>
          <o:OLEObject Type="Embed" ProgID="Equation.3" ShapeID="_x0000_i1030" DrawAspect="Content" ObjectID="_1413964922" r:id="rId17"/>
        </w:object>
      </w:r>
      <w:r>
        <w:rPr>
          <w:sz w:val="22"/>
          <w:szCs w:val="22"/>
        </w:rPr>
        <w:t>, вычисленного по формуле левых прямоугольников</w:t>
      </w:r>
      <w:r w:rsidRPr="00A4331A">
        <w:rPr>
          <w:sz w:val="22"/>
          <w:szCs w:val="22"/>
        </w:rPr>
        <w:t>,</w:t>
      </w:r>
      <w:r>
        <w:rPr>
          <w:sz w:val="22"/>
          <w:szCs w:val="22"/>
        </w:rPr>
        <w:t xml:space="preserve"> если</w:t>
      </w:r>
      <w:r w:rsidRPr="00A4331A">
        <w:rPr>
          <w:sz w:val="22"/>
          <w:szCs w:val="22"/>
        </w:rPr>
        <w:t xml:space="preserve"> подынтегральная функция задана таблицей</w:t>
      </w:r>
      <w:r>
        <w:rPr>
          <w:sz w:val="22"/>
          <w:szCs w:val="22"/>
        </w:rPr>
        <w:t>.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3"/>
        <w:gridCol w:w="1085"/>
        <w:gridCol w:w="1085"/>
        <w:gridCol w:w="981"/>
        <w:gridCol w:w="981"/>
        <w:gridCol w:w="981"/>
      </w:tblGrid>
      <w:tr w:rsidR="0070753F" w:rsidRPr="00176D50" w:rsidTr="00B61B34">
        <w:trPr>
          <w:trHeight w:val="259"/>
        </w:trPr>
        <w:tc>
          <w:tcPr>
            <w:tcW w:w="583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085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0,1</w:t>
            </w:r>
          </w:p>
        </w:tc>
        <w:tc>
          <w:tcPr>
            <w:tcW w:w="1085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0,2</w:t>
            </w:r>
          </w:p>
        </w:tc>
        <w:tc>
          <w:tcPr>
            <w:tcW w:w="981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0,3</w:t>
            </w:r>
          </w:p>
        </w:tc>
        <w:tc>
          <w:tcPr>
            <w:tcW w:w="981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981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5</w:t>
            </w:r>
          </w:p>
        </w:tc>
      </w:tr>
      <w:tr w:rsidR="0070753F" w:rsidRPr="00176D50" w:rsidTr="00B61B34">
        <w:trPr>
          <w:trHeight w:val="259"/>
        </w:trPr>
        <w:tc>
          <w:tcPr>
            <w:tcW w:w="583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y(x)</w:t>
            </w:r>
          </w:p>
        </w:tc>
        <w:tc>
          <w:tcPr>
            <w:tcW w:w="1085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85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81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81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3,5</w:t>
            </w:r>
          </w:p>
        </w:tc>
        <w:tc>
          <w:tcPr>
            <w:tcW w:w="981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3</w:t>
            </w:r>
          </w:p>
        </w:tc>
      </w:tr>
    </w:tbl>
    <w:p w:rsidR="0070753F" w:rsidRDefault="0070753F" w:rsidP="00B61B34">
      <w:pPr>
        <w:numPr>
          <w:ilvl w:val="0"/>
          <w:numId w:val="6"/>
        </w:numPr>
        <w:jc w:val="both"/>
        <w:rPr>
          <w:b/>
          <w:i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1812A9">
        <w:rPr>
          <w:position w:val="-32"/>
          <w:sz w:val="22"/>
          <w:szCs w:val="22"/>
        </w:rPr>
        <w:object w:dxaOrig="1080" w:dyaOrig="760">
          <v:shape id="_x0000_i1031" type="#_x0000_t75" style="width:54pt;height:38.25pt" o:ole="">
            <v:imagedata r:id="rId18" o:title=""/>
          </v:shape>
          <o:OLEObject Type="Embed" ProgID="Equation.3" ShapeID="_x0000_i1031" DrawAspect="Content" ObjectID="_1413964923" r:id="rId19"/>
        </w:object>
      </w:r>
      <w:r>
        <w:rPr>
          <w:sz w:val="22"/>
          <w:szCs w:val="22"/>
        </w:rPr>
        <w:t xml:space="preserve">, вычисленного по методу трапеций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=2 и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=1,  по правилу Рунге.</w:t>
      </w:r>
    </w:p>
    <w:p w:rsidR="0070753F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5</w:t>
      </w:r>
    </w:p>
    <w:p w:rsidR="0070753F" w:rsidRDefault="0070753F" w:rsidP="00B61B34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Pr="00A4331A">
        <w:rPr>
          <w:sz w:val="22"/>
          <w:szCs w:val="22"/>
        </w:rPr>
        <w:t>начения интеграл</w:t>
      </w:r>
      <w:r>
        <w:rPr>
          <w:sz w:val="22"/>
          <w:szCs w:val="22"/>
        </w:rPr>
        <w:t>а в</w:t>
      </w:r>
      <w:r w:rsidRPr="00A4331A">
        <w:rPr>
          <w:sz w:val="22"/>
          <w:szCs w:val="22"/>
        </w:rPr>
        <w:t>ычисл</w:t>
      </w:r>
      <w:r>
        <w:rPr>
          <w:sz w:val="22"/>
          <w:szCs w:val="22"/>
        </w:rPr>
        <w:t>енного</w:t>
      </w:r>
      <w:r w:rsidRPr="00A4331A">
        <w:rPr>
          <w:sz w:val="22"/>
          <w:szCs w:val="22"/>
        </w:rPr>
        <w:t xml:space="preserve"> с использованием формулы Симпсона </w:t>
      </w:r>
      <w:r>
        <w:rPr>
          <w:sz w:val="22"/>
          <w:szCs w:val="22"/>
        </w:rPr>
        <w:t xml:space="preserve">от функции </w:t>
      </w:r>
      <w:r w:rsidRPr="004F00B1">
        <w:rPr>
          <w:position w:val="-10"/>
          <w:sz w:val="22"/>
          <w:szCs w:val="22"/>
        </w:rPr>
        <w:object w:dxaOrig="1480" w:dyaOrig="360">
          <v:shape id="_x0000_i1032" type="#_x0000_t75" style="width:74.25pt;height:18pt" o:ole="">
            <v:imagedata r:id="rId20" o:title=""/>
          </v:shape>
          <o:OLEObject Type="Embed" ProgID="Equation.3" ShapeID="_x0000_i1032" DrawAspect="Content" ObjectID="_1413964924" r:id="rId21"/>
        </w:object>
      </w:r>
      <w:r>
        <w:rPr>
          <w:sz w:val="22"/>
          <w:szCs w:val="22"/>
        </w:rPr>
        <w:t xml:space="preserve"> </w:t>
      </w:r>
      <w:r w:rsidRPr="00A4331A">
        <w:rPr>
          <w:sz w:val="22"/>
          <w:szCs w:val="22"/>
        </w:rPr>
        <w:t>на отрезке [1; 5]</w:t>
      </w:r>
      <w:r>
        <w:rPr>
          <w:sz w:val="22"/>
          <w:szCs w:val="22"/>
        </w:rPr>
        <w:t xml:space="preserve"> с шагом</w:t>
      </w:r>
      <w:r w:rsidRPr="00A4331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h</w:t>
      </w:r>
      <w:r w:rsidRPr="00A4331A">
        <w:rPr>
          <w:sz w:val="22"/>
          <w:szCs w:val="22"/>
        </w:rPr>
        <w:t>=2</w:t>
      </w:r>
      <w:r>
        <w:rPr>
          <w:sz w:val="22"/>
          <w:szCs w:val="22"/>
        </w:rPr>
        <w:t>.</w:t>
      </w:r>
    </w:p>
    <w:p w:rsidR="0070753F" w:rsidRDefault="0070753F" w:rsidP="00B61B34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Вычислить значения 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 xml:space="preserve">а </w:t>
      </w:r>
      <w:r w:rsidRPr="001812A9">
        <w:rPr>
          <w:position w:val="-32"/>
          <w:sz w:val="22"/>
          <w:szCs w:val="22"/>
        </w:rPr>
        <w:object w:dxaOrig="1359" w:dyaOrig="760">
          <v:shape id="_x0000_i1033" type="#_x0000_t75" style="width:68.25pt;height:38.25pt" o:ole="">
            <v:imagedata r:id="rId22" o:title=""/>
          </v:shape>
          <o:OLEObject Type="Embed" ProgID="Equation.3" ShapeID="_x0000_i1033" DrawAspect="Content" ObjectID="_1413964925" r:id="rId23"/>
        </w:object>
      </w:r>
      <w:r>
        <w:rPr>
          <w:sz w:val="22"/>
          <w:szCs w:val="22"/>
        </w:rPr>
        <w:t xml:space="preserve">с 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=2 методом средних прямоугольников и провести оценку погрешности результата.</w:t>
      </w:r>
    </w:p>
    <w:p w:rsidR="0070753F" w:rsidRPr="00A24F5B" w:rsidRDefault="0070753F" w:rsidP="00B61B34"/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6</w:t>
      </w:r>
    </w:p>
    <w:p w:rsidR="0070753F" w:rsidRDefault="0070753F" w:rsidP="00B61B34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Pr="00A4331A">
        <w:rPr>
          <w:sz w:val="22"/>
          <w:szCs w:val="22"/>
        </w:rPr>
        <w:t>начения интеграл</w:t>
      </w:r>
      <w:r>
        <w:rPr>
          <w:sz w:val="22"/>
          <w:szCs w:val="22"/>
        </w:rPr>
        <w:t>а в</w:t>
      </w:r>
      <w:r w:rsidRPr="00A4331A">
        <w:rPr>
          <w:sz w:val="22"/>
          <w:szCs w:val="22"/>
        </w:rPr>
        <w:t>ычисл</w:t>
      </w:r>
      <w:r>
        <w:rPr>
          <w:sz w:val="22"/>
          <w:szCs w:val="22"/>
        </w:rPr>
        <w:t>енного</w:t>
      </w:r>
      <w:r w:rsidRPr="00A4331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использованием </w:t>
      </w:r>
      <w:r w:rsidRPr="00A4331A">
        <w:rPr>
          <w:sz w:val="22"/>
          <w:szCs w:val="22"/>
        </w:rPr>
        <w:t>метод</w:t>
      </w:r>
      <w:r>
        <w:rPr>
          <w:sz w:val="22"/>
          <w:szCs w:val="22"/>
        </w:rPr>
        <w:t>а</w:t>
      </w:r>
      <w:r w:rsidRPr="00A4331A">
        <w:rPr>
          <w:sz w:val="22"/>
          <w:szCs w:val="22"/>
        </w:rPr>
        <w:t xml:space="preserve"> трапеций </w:t>
      </w:r>
      <w:r>
        <w:rPr>
          <w:sz w:val="22"/>
          <w:szCs w:val="22"/>
        </w:rPr>
        <w:t>от</w:t>
      </w:r>
      <w:r w:rsidRPr="00A4331A">
        <w:rPr>
          <w:sz w:val="22"/>
          <w:szCs w:val="22"/>
        </w:rPr>
        <w:t xml:space="preserve"> функции  </w:t>
      </w:r>
      <w:r w:rsidRPr="00DF1A0A">
        <w:rPr>
          <w:position w:val="-10"/>
          <w:sz w:val="22"/>
          <w:szCs w:val="22"/>
        </w:rPr>
        <w:object w:dxaOrig="1340" w:dyaOrig="320">
          <v:shape id="_x0000_i1034" type="#_x0000_t75" style="width:66pt;height:15.75pt" o:ole="">
            <v:imagedata r:id="rId24" o:title=""/>
          </v:shape>
          <o:OLEObject Type="Embed" ProgID="Equation.3" ShapeID="_x0000_i1034" DrawAspect="Content" ObjectID="_1413964926" r:id="rId25"/>
        </w:object>
      </w:r>
      <w:r w:rsidRPr="00A4331A">
        <w:rPr>
          <w:sz w:val="22"/>
          <w:szCs w:val="22"/>
        </w:rPr>
        <w:t xml:space="preserve"> на интервале [0</w:t>
      </w:r>
      <w:r>
        <w:rPr>
          <w:sz w:val="22"/>
          <w:szCs w:val="22"/>
        </w:rPr>
        <w:t>.</w:t>
      </w:r>
      <w:r w:rsidRPr="00A4331A">
        <w:rPr>
          <w:sz w:val="22"/>
          <w:szCs w:val="22"/>
        </w:rPr>
        <w:t>1;0</w:t>
      </w:r>
      <w:r>
        <w:rPr>
          <w:sz w:val="22"/>
          <w:szCs w:val="22"/>
        </w:rPr>
        <w:t>.</w:t>
      </w:r>
      <w:r w:rsidRPr="00A4331A">
        <w:rPr>
          <w:sz w:val="22"/>
          <w:szCs w:val="22"/>
        </w:rPr>
        <w:t>7] с шагом</w:t>
      </w:r>
      <w:r w:rsidRPr="00DF1A0A">
        <w:rPr>
          <w:sz w:val="22"/>
          <w:szCs w:val="22"/>
        </w:rPr>
        <w:t xml:space="preserve"> </w:t>
      </w:r>
      <w:r>
        <w:rPr>
          <w:sz w:val="22"/>
          <w:szCs w:val="22"/>
        </w:rPr>
        <w:t>0,1</w:t>
      </w:r>
      <w:r w:rsidRPr="00A4331A">
        <w:rPr>
          <w:sz w:val="22"/>
          <w:szCs w:val="22"/>
        </w:rPr>
        <w:t>.</w:t>
      </w:r>
    </w:p>
    <w:p w:rsidR="0070753F" w:rsidRPr="00B13E0D" w:rsidRDefault="0070753F" w:rsidP="00B61B34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Вычислить значения 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>а</w:t>
      </w:r>
      <w:r w:rsidRPr="006A751E">
        <w:rPr>
          <w:sz w:val="22"/>
          <w:szCs w:val="22"/>
        </w:rPr>
        <w:t xml:space="preserve"> </w:t>
      </w:r>
      <w:r>
        <w:rPr>
          <w:sz w:val="22"/>
          <w:szCs w:val="22"/>
        </w:rPr>
        <w:t>от</w:t>
      </w:r>
      <w:r w:rsidRPr="00123117">
        <w:rPr>
          <w:sz w:val="22"/>
          <w:szCs w:val="22"/>
        </w:rPr>
        <w:t xml:space="preserve"> функции, заданной таблично</w:t>
      </w:r>
      <w:r>
        <w:rPr>
          <w:sz w:val="22"/>
          <w:szCs w:val="22"/>
        </w:rPr>
        <w:t>,</w:t>
      </w:r>
      <w:r w:rsidRPr="00B13E0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методом трапеций (для вычисления значения функции в  точке 2 использовать линейную интерполяцию)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8"/>
        <w:gridCol w:w="1124"/>
        <w:gridCol w:w="1124"/>
        <w:gridCol w:w="1017"/>
      </w:tblGrid>
      <w:tr w:rsidR="0070753F" w:rsidRPr="00176D50" w:rsidTr="00B61B34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</w:tr>
      <w:tr w:rsidR="0070753F" w:rsidRPr="00176D50" w:rsidTr="00B61B34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5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7</w:t>
            </w:r>
          </w:p>
        </w:tc>
      </w:tr>
    </w:tbl>
    <w:p w:rsidR="0070753F" w:rsidRPr="00FE4FC0" w:rsidRDefault="0070753F" w:rsidP="00B61B34">
      <w:pPr>
        <w:ind w:left="360"/>
        <w:jc w:val="both"/>
        <w:rPr>
          <w:sz w:val="22"/>
          <w:szCs w:val="22"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7</w:t>
      </w:r>
    </w:p>
    <w:p w:rsidR="0070753F" w:rsidRDefault="0070753F" w:rsidP="00B61B34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значение определенного интеграла</w:t>
      </w:r>
      <w:r w:rsidRPr="001812A9">
        <w:rPr>
          <w:position w:val="-32"/>
          <w:sz w:val="22"/>
          <w:szCs w:val="22"/>
        </w:rPr>
        <w:object w:dxaOrig="1320" w:dyaOrig="760">
          <v:shape id="_x0000_i1035" type="#_x0000_t75" style="width:66pt;height:38.25pt" o:ole="">
            <v:imagedata r:id="rId26" o:title=""/>
          </v:shape>
          <o:OLEObject Type="Embed" ProgID="Equation.3" ShapeID="_x0000_i1035" DrawAspect="Content" ObjectID="_1413964927" r:id="rId27"/>
        </w:object>
      </w:r>
      <w:r>
        <w:rPr>
          <w:sz w:val="22"/>
          <w:szCs w:val="22"/>
        </w:rPr>
        <w:t xml:space="preserve">, вычисленного по формуле трапеций с шагом </w:t>
      </w:r>
      <w:r>
        <w:rPr>
          <w:sz w:val="22"/>
          <w:szCs w:val="22"/>
          <w:lang w:val="en-US"/>
        </w:rPr>
        <w:t>h</w:t>
      </w:r>
      <w:r w:rsidRPr="003833BA">
        <w:rPr>
          <w:sz w:val="22"/>
          <w:szCs w:val="22"/>
        </w:rPr>
        <w:t>=1</w:t>
      </w:r>
      <w:r>
        <w:rPr>
          <w:sz w:val="22"/>
          <w:szCs w:val="22"/>
        </w:rPr>
        <w:t xml:space="preserve">. </w:t>
      </w:r>
    </w:p>
    <w:p w:rsidR="0070753F" w:rsidRDefault="0070753F" w:rsidP="00B61B34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2B25C0">
        <w:rPr>
          <w:sz w:val="22"/>
          <w:szCs w:val="22"/>
        </w:rPr>
        <w:t xml:space="preserve"> </w:t>
      </w:r>
      <w:r w:rsidRPr="001812A9">
        <w:rPr>
          <w:position w:val="-32"/>
          <w:sz w:val="22"/>
          <w:szCs w:val="22"/>
        </w:rPr>
        <w:object w:dxaOrig="660" w:dyaOrig="760">
          <v:shape id="_x0000_i1036" type="#_x0000_t75" style="width:33pt;height:38.25pt" o:ole="">
            <v:imagedata r:id="rId28" o:title=""/>
          </v:shape>
          <o:OLEObject Type="Embed" ProgID="Equation.3" ShapeID="_x0000_i1036" DrawAspect="Content" ObjectID="_1413964928" r:id="rId29"/>
        </w:object>
      </w:r>
      <w:r>
        <w:rPr>
          <w:sz w:val="22"/>
          <w:szCs w:val="22"/>
        </w:rPr>
        <w:t xml:space="preserve">, вычисленного по методу трапеций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=2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</w:t>
      </w:r>
      <w:r>
        <w:rPr>
          <w:sz w:val="22"/>
          <w:szCs w:val="22"/>
        </w:rPr>
        <w:t>1,  по правилу Рунге.</w:t>
      </w:r>
    </w:p>
    <w:p w:rsidR="0070753F" w:rsidRPr="003833BA" w:rsidRDefault="0070753F" w:rsidP="00B61B34">
      <w:pPr>
        <w:rPr>
          <w:sz w:val="22"/>
          <w:szCs w:val="22"/>
        </w:rPr>
      </w:pPr>
      <w:r w:rsidRPr="00A4331A">
        <w:rPr>
          <w:sz w:val="22"/>
          <w:szCs w:val="22"/>
        </w:rPr>
        <w:t xml:space="preserve">   </w:t>
      </w: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8</w:t>
      </w:r>
    </w:p>
    <w:p w:rsidR="0070753F" w:rsidRDefault="0070753F" w:rsidP="00B61B34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Pr="00A4331A">
        <w:rPr>
          <w:sz w:val="22"/>
          <w:szCs w:val="22"/>
        </w:rPr>
        <w:t>начение определенного интеграла</w:t>
      </w:r>
      <w:r w:rsidRPr="001812A9">
        <w:rPr>
          <w:position w:val="-32"/>
          <w:sz w:val="22"/>
          <w:szCs w:val="22"/>
        </w:rPr>
        <w:object w:dxaOrig="1100" w:dyaOrig="760">
          <v:shape id="_x0000_i1037" type="#_x0000_t75" style="width:54.75pt;height:38.25pt" o:ole="">
            <v:imagedata r:id="rId30" o:title=""/>
          </v:shape>
          <o:OLEObject Type="Embed" ProgID="Equation.3" ShapeID="_x0000_i1037" DrawAspect="Content" ObjectID="_1413964929" r:id="rId31"/>
        </w:object>
      </w:r>
      <w:r>
        <w:rPr>
          <w:sz w:val="22"/>
          <w:szCs w:val="22"/>
        </w:rPr>
        <w:t>, вычисленного</w:t>
      </w:r>
      <w:r w:rsidRPr="00A4331A">
        <w:rPr>
          <w:sz w:val="22"/>
          <w:szCs w:val="22"/>
        </w:rPr>
        <w:t xml:space="preserve"> по формуле </w:t>
      </w:r>
      <w:r>
        <w:rPr>
          <w:sz w:val="22"/>
          <w:szCs w:val="22"/>
        </w:rPr>
        <w:t>правых</w:t>
      </w:r>
      <w:r w:rsidRPr="00A4331A">
        <w:rPr>
          <w:sz w:val="22"/>
          <w:szCs w:val="22"/>
        </w:rPr>
        <w:t xml:space="preserve"> прямоугольников</w:t>
      </w:r>
      <w:r>
        <w:rPr>
          <w:sz w:val="22"/>
          <w:szCs w:val="22"/>
        </w:rPr>
        <w:t xml:space="preserve"> с шагом интегрирования </w:t>
      </w:r>
      <w:r w:rsidRPr="00DC1F61">
        <w:rPr>
          <w:sz w:val="22"/>
          <w:szCs w:val="22"/>
        </w:rPr>
        <w:t>h</w:t>
      </w:r>
      <w:r>
        <w:rPr>
          <w:sz w:val="22"/>
          <w:szCs w:val="22"/>
        </w:rPr>
        <w:t>=1.</w:t>
      </w:r>
    </w:p>
    <w:p w:rsidR="0070753F" w:rsidRDefault="0070753F" w:rsidP="00B61B34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 xml:space="preserve">а, вычисленного по методу левых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=0.2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=0.</w:t>
      </w:r>
      <w:r>
        <w:rPr>
          <w:sz w:val="22"/>
          <w:szCs w:val="22"/>
        </w:rPr>
        <w:t xml:space="preserve">1, если функция задана таблично, по правилу Рунге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8"/>
        <w:gridCol w:w="1124"/>
        <w:gridCol w:w="1124"/>
        <w:gridCol w:w="839"/>
        <w:gridCol w:w="1017"/>
        <w:gridCol w:w="1017"/>
      </w:tblGrid>
      <w:tr w:rsidR="0070753F" w:rsidRPr="00176D50" w:rsidTr="00B61B34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0</w:t>
            </w:r>
            <w:r w:rsidRPr="00176D50">
              <w:rPr>
                <w:sz w:val="22"/>
                <w:szCs w:val="22"/>
                <w:lang w:val="en-US"/>
              </w:rPr>
              <w:t>,</w:t>
            </w: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0,5</w:t>
            </w:r>
          </w:p>
        </w:tc>
      </w:tr>
      <w:tr w:rsidR="0070753F" w:rsidRPr="00176D50" w:rsidTr="00B61B34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-</w:t>
            </w:r>
            <w:r w:rsidRPr="00176D50">
              <w:rPr>
                <w:sz w:val="22"/>
                <w:szCs w:val="22"/>
              </w:rPr>
              <w:t>2.5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-</w:t>
            </w: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5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1</w:t>
            </w:r>
            <w:r w:rsidRPr="00176D50">
              <w:rPr>
                <w:sz w:val="22"/>
                <w:szCs w:val="22"/>
              </w:rPr>
              <w:t>,5</w:t>
            </w:r>
          </w:p>
        </w:tc>
      </w:tr>
    </w:tbl>
    <w:p w:rsidR="0070753F" w:rsidRPr="001812A9" w:rsidRDefault="0070753F" w:rsidP="00B61B34">
      <w:pPr>
        <w:ind w:left="720"/>
        <w:jc w:val="both"/>
        <w:rPr>
          <w:sz w:val="22"/>
          <w:szCs w:val="22"/>
        </w:rPr>
      </w:pPr>
    </w:p>
    <w:p w:rsidR="0070753F" w:rsidRDefault="0070753F">
      <w:pPr>
        <w:rPr>
          <w:b/>
          <w:i/>
        </w:rPr>
      </w:pPr>
      <w:r>
        <w:rPr>
          <w:b/>
          <w:i/>
        </w:rPr>
        <w:br w:type="page"/>
      </w: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9</w:t>
      </w:r>
    </w:p>
    <w:p w:rsidR="0070753F" w:rsidRDefault="0070753F" w:rsidP="00B61B34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значение</w:t>
      </w:r>
      <w:r w:rsidRPr="002D3205">
        <w:rPr>
          <w:sz w:val="22"/>
          <w:szCs w:val="22"/>
        </w:rPr>
        <w:t xml:space="preserve"> интеграла</w:t>
      </w:r>
      <w:r>
        <w:rPr>
          <w:sz w:val="22"/>
          <w:szCs w:val="22"/>
        </w:rPr>
        <w:t>, вычисленного</w:t>
      </w:r>
      <w:r w:rsidRPr="002D320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 формуле левых прямоугольников </w:t>
      </w:r>
      <w:r w:rsidRPr="002D3205">
        <w:rPr>
          <w:sz w:val="22"/>
          <w:szCs w:val="22"/>
        </w:rPr>
        <w:t>для функции, заданной таблично</w:t>
      </w:r>
      <w:r>
        <w:rPr>
          <w:sz w:val="22"/>
          <w:szCs w:val="22"/>
        </w:rPr>
        <w:t>.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3"/>
        <w:gridCol w:w="1124"/>
        <w:gridCol w:w="1124"/>
        <w:gridCol w:w="839"/>
        <w:gridCol w:w="1017"/>
        <w:gridCol w:w="1017"/>
      </w:tblGrid>
      <w:tr w:rsidR="0070753F" w:rsidRPr="00176D50" w:rsidTr="00B61B34">
        <w:tc>
          <w:tcPr>
            <w:tcW w:w="103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2D3205">
              <w:rPr>
                <w:sz w:val="22"/>
                <w:szCs w:val="22"/>
              </w:rPr>
              <w:tab/>
            </w:r>
            <w:r w:rsidRPr="00176D50">
              <w:rPr>
                <w:sz w:val="22"/>
                <w:szCs w:val="22"/>
              </w:rPr>
              <w:t>Х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0,3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</w:t>
            </w:r>
          </w:p>
        </w:tc>
      </w:tr>
      <w:tr w:rsidR="0070753F" w:rsidRPr="00176D50" w:rsidTr="00B61B34">
        <w:tc>
          <w:tcPr>
            <w:tcW w:w="103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-0,68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-0,32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0,08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0,52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</w:tr>
    </w:tbl>
    <w:p w:rsidR="0070753F" w:rsidRDefault="0070753F" w:rsidP="00B61B34">
      <w:pPr>
        <w:numPr>
          <w:ilvl w:val="0"/>
          <w:numId w:val="11"/>
        </w:numPr>
        <w:jc w:val="both"/>
        <w:rPr>
          <w:b/>
          <w:i/>
        </w:rPr>
      </w:pPr>
      <w:r>
        <w:rPr>
          <w:sz w:val="22"/>
          <w:szCs w:val="22"/>
        </w:rPr>
        <w:t xml:space="preserve">Оценить погрешность,  полученную при вычислении определенного интеграла </w:t>
      </w:r>
      <w:r w:rsidRPr="001812A9">
        <w:rPr>
          <w:position w:val="-32"/>
          <w:sz w:val="22"/>
          <w:szCs w:val="22"/>
        </w:rPr>
        <w:object w:dxaOrig="1500" w:dyaOrig="760">
          <v:shape id="_x0000_i1038" type="#_x0000_t75" style="width:75pt;height:38.25pt" o:ole="">
            <v:imagedata r:id="rId32" o:title=""/>
          </v:shape>
          <o:OLEObject Type="Embed" ProgID="Equation.3" ShapeID="_x0000_i1038" DrawAspect="Content" ObjectID="_1413964930" r:id="rId33"/>
        </w:object>
      </w:r>
      <w:r>
        <w:rPr>
          <w:sz w:val="22"/>
          <w:szCs w:val="22"/>
        </w:rPr>
        <w:t xml:space="preserve">по формуле трапеций с 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=2.</w:t>
      </w: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10</w:t>
      </w:r>
    </w:p>
    <w:p w:rsidR="0070753F" w:rsidRDefault="0070753F" w:rsidP="00B61B34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значение</w:t>
      </w:r>
      <w:r w:rsidRPr="002D3205">
        <w:rPr>
          <w:sz w:val="22"/>
          <w:szCs w:val="22"/>
        </w:rPr>
        <w:t xml:space="preserve"> интеграла</w:t>
      </w:r>
      <w:r w:rsidRPr="005F7261">
        <w:rPr>
          <w:position w:val="-32"/>
          <w:sz w:val="22"/>
          <w:szCs w:val="22"/>
          <w:lang w:val="en-US"/>
        </w:rPr>
        <w:object w:dxaOrig="1359" w:dyaOrig="760">
          <v:shape id="_x0000_i1039" type="#_x0000_t75" style="width:68.25pt;height:38.25pt" o:ole="">
            <v:imagedata r:id="rId34" o:title=""/>
          </v:shape>
          <o:OLEObject Type="Embed" ProgID="Equation.3" ShapeID="_x0000_i1039" DrawAspect="Content" ObjectID="_1413964931" r:id="rId35"/>
        </w:object>
      </w:r>
      <w:r>
        <w:rPr>
          <w:sz w:val="22"/>
          <w:szCs w:val="22"/>
        </w:rPr>
        <w:t>, вычисленного</w:t>
      </w:r>
      <w:r w:rsidRPr="002D320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 формуле левых прямоугольников с шагом </w:t>
      </w:r>
      <w:r>
        <w:rPr>
          <w:lang w:val="en-US"/>
        </w:rPr>
        <w:t>h</w:t>
      </w:r>
      <w:r>
        <w:t>=0.5.</w:t>
      </w:r>
    </w:p>
    <w:p w:rsidR="0070753F" w:rsidRDefault="0070753F" w:rsidP="00B61B34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5A1485">
        <w:rPr>
          <w:sz w:val="22"/>
          <w:szCs w:val="22"/>
        </w:rPr>
        <w:t xml:space="preserve"> </w:t>
      </w:r>
      <w:r w:rsidRPr="001812A9">
        <w:rPr>
          <w:position w:val="-32"/>
          <w:sz w:val="22"/>
          <w:szCs w:val="22"/>
        </w:rPr>
        <w:object w:dxaOrig="1340" w:dyaOrig="760">
          <v:shape id="_x0000_i1040" type="#_x0000_t75" style="width:66pt;height:38.25pt" o:ole="">
            <v:imagedata r:id="rId9" o:title=""/>
          </v:shape>
          <o:OLEObject Type="Embed" ProgID="Equation.3" ShapeID="_x0000_i1040" DrawAspect="Content" ObjectID="_1413964932" r:id="rId36"/>
        </w:object>
      </w:r>
      <w:r>
        <w:rPr>
          <w:sz w:val="22"/>
          <w:szCs w:val="22"/>
        </w:rPr>
        <w:t xml:space="preserve">, вычисленного по методу средних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</w:t>
      </w:r>
      <w:r w:rsidRPr="00756D27">
        <w:rPr>
          <w:sz w:val="22"/>
          <w:szCs w:val="22"/>
        </w:rPr>
        <w:t>1</w:t>
      </w:r>
      <w:r>
        <w:rPr>
          <w:sz w:val="22"/>
          <w:szCs w:val="22"/>
        </w:rPr>
        <w:t xml:space="preserve">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=0.</w:t>
      </w:r>
      <w:r w:rsidRPr="00756D27">
        <w:rPr>
          <w:sz w:val="22"/>
          <w:szCs w:val="22"/>
        </w:rPr>
        <w:t>5</w:t>
      </w:r>
      <w:r>
        <w:rPr>
          <w:sz w:val="22"/>
          <w:szCs w:val="22"/>
        </w:rPr>
        <w:t>,  по правилу Рунге.</w:t>
      </w:r>
    </w:p>
    <w:p w:rsidR="0070753F" w:rsidRPr="004474E8" w:rsidRDefault="0070753F" w:rsidP="00B61B34">
      <w:pPr>
        <w:ind w:left="720"/>
        <w:jc w:val="both"/>
        <w:rPr>
          <w:sz w:val="22"/>
          <w:szCs w:val="22"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11</w:t>
      </w:r>
    </w:p>
    <w:p w:rsidR="0070753F" w:rsidRPr="000C1C32" w:rsidRDefault="0070753F" w:rsidP="00B61B34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Pr="007072D8">
        <w:rPr>
          <w:sz w:val="22"/>
          <w:szCs w:val="22"/>
        </w:rPr>
        <w:t xml:space="preserve">начение интеграла </w:t>
      </w:r>
      <w:r w:rsidRPr="000C1C32">
        <w:rPr>
          <w:b/>
          <w:position w:val="-34"/>
          <w:sz w:val="22"/>
          <w:szCs w:val="22"/>
        </w:rPr>
        <w:object w:dxaOrig="940" w:dyaOrig="780">
          <v:shape id="_x0000_i1041" type="#_x0000_t75" style="width:47.25pt;height:39pt" o:ole="">
            <v:imagedata r:id="rId37" o:title=""/>
          </v:shape>
          <o:OLEObject Type="Embed" ProgID="Equation.3" ShapeID="_x0000_i1041" DrawAspect="Content" ObjectID="_1413964933" r:id="rId38"/>
        </w:object>
      </w:r>
      <w:r>
        <w:rPr>
          <w:b/>
          <w:sz w:val="22"/>
          <w:szCs w:val="22"/>
        </w:rPr>
        <w:t xml:space="preserve">, </w:t>
      </w:r>
      <w:r w:rsidRPr="0022031E">
        <w:rPr>
          <w:bCs/>
          <w:sz w:val="22"/>
          <w:szCs w:val="22"/>
        </w:rPr>
        <w:t xml:space="preserve">вычисленного </w:t>
      </w:r>
      <w:r>
        <w:rPr>
          <w:bCs/>
          <w:sz w:val="22"/>
          <w:szCs w:val="22"/>
        </w:rPr>
        <w:t>с использованием формулы трапеций,</w:t>
      </w:r>
      <w:r>
        <w:rPr>
          <w:b/>
          <w:sz w:val="22"/>
          <w:szCs w:val="22"/>
        </w:rPr>
        <w:t xml:space="preserve"> </w:t>
      </w:r>
      <w:r w:rsidRPr="007072D8">
        <w:rPr>
          <w:sz w:val="22"/>
          <w:szCs w:val="22"/>
        </w:rPr>
        <w:t>при табличном задании подынтегральной функции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3"/>
        <w:gridCol w:w="1124"/>
        <w:gridCol w:w="1124"/>
        <w:gridCol w:w="1017"/>
        <w:gridCol w:w="1017"/>
      </w:tblGrid>
      <w:tr w:rsidR="0070753F" w:rsidRPr="00176D50" w:rsidTr="00B61B34">
        <w:tc>
          <w:tcPr>
            <w:tcW w:w="583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0,3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0,6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0,9</w:t>
            </w:r>
          </w:p>
        </w:tc>
        <w:tc>
          <w:tcPr>
            <w:tcW w:w="1017" w:type="dxa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</w:tr>
      <w:tr w:rsidR="0070753F" w:rsidRPr="00176D50" w:rsidTr="00B61B34">
        <w:tc>
          <w:tcPr>
            <w:tcW w:w="583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y</w:t>
            </w:r>
            <w:r w:rsidRPr="00176D50">
              <w:rPr>
                <w:sz w:val="22"/>
                <w:szCs w:val="22"/>
              </w:rPr>
              <w:t>(</w:t>
            </w:r>
            <w:r w:rsidRPr="00176D50">
              <w:rPr>
                <w:sz w:val="22"/>
                <w:szCs w:val="22"/>
                <w:lang w:val="en-US"/>
              </w:rPr>
              <w:t>x</w:t>
            </w:r>
            <w:r w:rsidRPr="00176D50">
              <w:rPr>
                <w:sz w:val="22"/>
                <w:szCs w:val="22"/>
              </w:rPr>
              <w:t>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-0,4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1,5</w:t>
            </w:r>
          </w:p>
        </w:tc>
        <w:tc>
          <w:tcPr>
            <w:tcW w:w="1017" w:type="dxa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</w:tr>
    </w:tbl>
    <w:p w:rsidR="0070753F" w:rsidRDefault="0070753F" w:rsidP="00B61B34">
      <w:pPr>
        <w:numPr>
          <w:ilvl w:val="0"/>
          <w:numId w:val="13"/>
        </w:numPr>
        <w:jc w:val="both"/>
        <w:rPr>
          <w:b/>
          <w:i/>
        </w:rPr>
      </w:pPr>
      <w:r w:rsidRPr="007072D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Погрешность, полученная при вычислении 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 xml:space="preserve">а </w:t>
      </w:r>
      <w:r w:rsidRPr="001812A9">
        <w:rPr>
          <w:position w:val="-32"/>
          <w:sz w:val="22"/>
          <w:szCs w:val="22"/>
        </w:rPr>
        <w:object w:dxaOrig="1180" w:dyaOrig="760">
          <v:shape id="_x0000_i1042" type="#_x0000_t75" style="width:59.25pt;height:38.25pt" o:ole="">
            <v:imagedata r:id="rId13" o:title=""/>
          </v:shape>
          <o:OLEObject Type="Embed" ProgID="Equation.3" ShapeID="_x0000_i1042" DrawAspect="Content" ObjectID="_1413964934" r:id="rId39"/>
        </w:object>
      </w:r>
      <w:r>
        <w:rPr>
          <w:sz w:val="22"/>
          <w:szCs w:val="22"/>
        </w:rPr>
        <w:t xml:space="preserve"> методом левых  прямоугольников</w:t>
      </w:r>
      <w:r w:rsidRPr="00C452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шагом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</w:t>
      </w:r>
      <w:r>
        <w:rPr>
          <w:sz w:val="22"/>
          <w:szCs w:val="22"/>
        </w:rPr>
        <w:t>1.</w:t>
      </w:r>
    </w:p>
    <w:p w:rsidR="0070753F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12</w:t>
      </w:r>
    </w:p>
    <w:p w:rsidR="0070753F" w:rsidRPr="00B61B34" w:rsidRDefault="0070753F" w:rsidP="00B61B34">
      <w:pPr>
        <w:numPr>
          <w:ilvl w:val="0"/>
          <w:numId w:val="15"/>
        </w:numPr>
        <w:jc w:val="both"/>
        <w:rPr>
          <w:sz w:val="22"/>
          <w:szCs w:val="22"/>
        </w:rPr>
      </w:pPr>
      <w:r w:rsidRPr="00B61B34">
        <w:rPr>
          <w:sz w:val="22"/>
          <w:szCs w:val="22"/>
        </w:rPr>
        <w:t>Определить значение интеграла</w:t>
      </w:r>
      <w:r w:rsidRPr="00B61B34">
        <w:rPr>
          <w:position w:val="-32"/>
          <w:sz w:val="22"/>
          <w:szCs w:val="22"/>
        </w:rPr>
        <w:object w:dxaOrig="900" w:dyaOrig="760">
          <v:shape id="_x0000_i1043" type="#_x0000_t75" style="width:45pt;height:38.25pt" o:ole="">
            <v:imagedata r:id="rId40" o:title=""/>
          </v:shape>
          <o:OLEObject Type="Embed" ProgID="Equation.3" ShapeID="_x0000_i1043" DrawAspect="Content" ObjectID="_1413964935" r:id="rId41"/>
        </w:object>
      </w:r>
      <w:r w:rsidRPr="00B61B34">
        <w:rPr>
          <w:sz w:val="22"/>
          <w:szCs w:val="22"/>
        </w:rPr>
        <w:t xml:space="preserve">, вычисленного с использованием формулы Симпсона  с шагом 0.1 </w:t>
      </w:r>
      <w:r w:rsidRPr="00B61B34">
        <w:rPr>
          <w:sz w:val="22"/>
          <w:szCs w:val="22"/>
        </w:rPr>
        <w:object w:dxaOrig="1480" w:dyaOrig="360">
          <v:shape id="_x0000_i1044" type="#_x0000_t75" style="width:74.25pt;height:18pt" o:ole="">
            <v:imagedata r:id="rId42" o:title=""/>
          </v:shape>
          <o:OLEObject Type="Embed" ProgID="Equation.3" ShapeID="_x0000_i1044" DrawAspect="Content" ObjectID="_1413964936" r:id="rId43"/>
        </w:object>
      </w:r>
    </w:p>
    <w:p w:rsidR="0070753F" w:rsidRPr="007F500B" w:rsidRDefault="0070753F" w:rsidP="00B61B34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Оценить погрешность при вычислении 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 xml:space="preserve">а </w:t>
      </w:r>
      <w:r w:rsidRPr="00B61B34">
        <w:rPr>
          <w:position w:val="-30"/>
          <w:sz w:val="22"/>
          <w:szCs w:val="22"/>
        </w:rPr>
        <w:object w:dxaOrig="1219" w:dyaOrig="740">
          <v:shape id="_x0000_i1045" type="#_x0000_t75" style="width:60.75pt;height:36.75pt" o:ole="">
            <v:imagedata r:id="rId44" o:title=""/>
          </v:shape>
          <o:OLEObject Type="Embed" ProgID="Equation.3" ShapeID="_x0000_i1045" DrawAspect="Content" ObjectID="_1413964937" r:id="rId45"/>
        </w:object>
      </w:r>
      <w:r>
        <w:rPr>
          <w:sz w:val="22"/>
          <w:szCs w:val="22"/>
        </w:rPr>
        <w:t xml:space="preserve">с шагом </w:t>
      </w:r>
      <w:r w:rsidRPr="00B61B34">
        <w:rPr>
          <w:sz w:val="22"/>
          <w:szCs w:val="22"/>
        </w:rPr>
        <w:t>h</w:t>
      </w:r>
      <w:r>
        <w:rPr>
          <w:sz w:val="22"/>
          <w:szCs w:val="22"/>
        </w:rPr>
        <w:t>=1,  методом средних  прямоугольников.</w:t>
      </w:r>
    </w:p>
    <w:p w:rsidR="0070753F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13</w:t>
      </w:r>
    </w:p>
    <w:p w:rsidR="0070753F" w:rsidRPr="00B61B34" w:rsidRDefault="0070753F" w:rsidP="00F02695">
      <w:pPr>
        <w:numPr>
          <w:ilvl w:val="0"/>
          <w:numId w:val="31"/>
        </w:numPr>
        <w:jc w:val="both"/>
        <w:rPr>
          <w:sz w:val="22"/>
          <w:szCs w:val="22"/>
        </w:rPr>
      </w:pPr>
      <w:r w:rsidRPr="000C1C32">
        <w:rPr>
          <w:sz w:val="22"/>
          <w:szCs w:val="22"/>
        </w:rPr>
        <w:t xml:space="preserve">  </w:t>
      </w:r>
      <w:r>
        <w:rPr>
          <w:sz w:val="22"/>
          <w:szCs w:val="22"/>
        </w:rPr>
        <w:t>Определить з</w:t>
      </w:r>
      <w:r w:rsidRPr="00230218">
        <w:rPr>
          <w:sz w:val="22"/>
          <w:szCs w:val="22"/>
        </w:rPr>
        <w:t>начение интеграла</w:t>
      </w:r>
      <w:r w:rsidRPr="00B61B34">
        <w:rPr>
          <w:sz w:val="22"/>
          <w:szCs w:val="22"/>
        </w:rPr>
        <w:object w:dxaOrig="1160" w:dyaOrig="760">
          <v:shape id="_x0000_i1046" type="#_x0000_t75" style="width:57.75pt;height:38.25pt" o:ole="">
            <v:imagedata r:id="rId46" o:title=""/>
          </v:shape>
          <o:OLEObject Type="Embed" ProgID="Equation.3" ShapeID="_x0000_i1046" DrawAspect="Content" ObjectID="_1413964938" r:id="rId47"/>
        </w:object>
      </w:r>
      <w:r w:rsidRPr="00230218">
        <w:rPr>
          <w:sz w:val="22"/>
          <w:szCs w:val="22"/>
        </w:rPr>
        <w:t xml:space="preserve">, вычисленного по формуле средних прямоугольников с шагом </w:t>
      </w:r>
      <w:r w:rsidRPr="00B61B34">
        <w:rPr>
          <w:sz w:val="22"/>
          <w:szCs w:val="22"/>
        </w:rPr>
        <w:t>h</w:t>
      </w:r>
      <w:r w:rsidRPr="00230218">
        <w:rPr>
          <w:sz w:val="22"/>
          <w:szCs w:val="22"/>
        </w:rPr>
        <w:t>=0</w:t>
      </w:r>
      <w:r>
        <w:rPr>
          <w:sz w:val="22"/>
          <w:szCs w:val="22"/>
        </w:rPr>
        <w:t>.5.</w:t>
      </w:r>
    </w:p>
    <w:p w:rsidR="0070753F" w:rsidRPr="00B13E0D" w:rsidRDefault="0070753F" w:rsidP="00F02695">
      <w:pPr>
        <w:numPr>
          <w:ilvl w:val="0"/>
          <w:numId w:val="3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Вычислить значение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>а от</w:t>
      </w:r>
      <w:r w:rsidRPr="00123117">
        <w:rPr>
          <w:sz w:val="22"/>
          <w:szCs w:val="22"/>
        </w:rPr>
        <w:t xml:space="preserve"> функции, заданной таблично</w:t>
      </w:r>
      <w:r>
        <w:rPr>
          <w:sz w:val="22"/>
          <w:szCs w:val="22"/>
        </w:rPr>
        <w:t>,</w:t>
      </w:r>
      <w:r w:rsidRPr="00B13E0D">
        <w:rPr>
          <w:sz w:val="22"/>
          <w:szCs w:val="22"/>
        </w:rPr>
        <w:t xml:space="preserve"> </w:t>
      </w:r>
      <w:r>
        <w:rPr>
          <w:sz w:val="22"/>
          <w:szCs w:val="22"/>
        </w:rPr>
        <w:t>методом Симпсона</w:t>
      </w:r>
      <w:r w:rsidRPr="00D30A9C">
        <w:rPr>
          <w:sz w:val="22"/>
          <w:szCs w:val="22"/>
        </w:rPr>
        <w:t xml:space="preserve"> </w:t>
      </w:r>
      <w:r>
        <w:rPr>
          <w:sz w:val="22"/>
          <w:szCs w:val="22"/>
        </w:rPr>
        <w:t>(для вычисления значения функции в  точке 2 использовать линейную интерполяцию)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8"/>
        <w:gridCol w:w="1124"/>
        <w:gridCol w:w="839"/>
      </w:tblGrid>
      <w:tr w:rsidR="0070753F" w:rsidRPr="00176D50" w:rsidTr="00F02695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</w:t>
            </w:r>
          </w:p>
        </w:tc>
      </w:tr>
      <w:tr w:rsidR="0070753F" w:rsidRPr="00176D50" w:rsidTr="00F02695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</w:tr>
    </w:tbl>
    <w:p w:rsidR="0070753F" w:rsidRPr="00230218" w:rsidRDefault="0070753F" w:rsidP="00B61B34">
      <w:pPr>
        <w:ind w:left="720"/>
        <w:jc w:val="both"/>
        <w:rPr>
          <w:b/>
          <w:sz w:val="22"/>
          <w:szCs w:val="22"/>
        </w:rPr>
      </w:pPr>
    </w:p>
    <w:p w:rsidR="0070753F" w:rsidRDefault="0070753F">
      <w:pPr>
        <w:rPr>
          <w:b/>
          <w:i/>
        </w:rPr>
      </w:pPr>
      <w:r>
        <w:rPr>
          <w:b/>
          <w:i/>
        </w:rPr>
        <w:br w:type="page"/>
      </w: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14</w:t>
      </w:r>
    </w:p>
    <w:p w:rsidR="0070753F" w:rsidRDefault="0070753F" w:rsidP="00B61B34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Pr="00230218">
        <w:rPr>
          <w:sz w:val="22"/>
          <w:szCs w:val="22"/>
        </w:rPr>
        <w:t>начение интеграла</w:t>
      </w:r>
      <w:r w:rsidRPr="005F7261">
        <w:rPr>
          <w:position w:val="-32"/>
          <w:sz w:val="22"/>
          <w:szCs w:val="22"/>
          <w:lang w:val="en-US"/>
        </w:rPr>
        <w:object w:dxaOrig="1120" w:dyaOrig="760">
          <v:shape id="_x0000_i1047" type="#_x0000_t75" style="width:56.25pt;height:38.25pt" o:ole="">
            <v:imagedata r:id="rId48" o:title=""/>
          </v:shape>
          <o:OLEObject Type="Embed" ProgID="Equation.3" ShapeID="_x0000_i1047" DrawAspect="Content" ObjectID="_1413964939" r:id="rId49"/>
        </w:object>
      </w:r>
      <w:r w:rsidRPr="00230218">
        <w:rPr>
          <w:sz w:val="22"/>
          <w:szCs w:val="22"/>
        </w:rPr>
        <w:t xml:space="preserve">, вычисленного по формуле Симпсона при </w:t>
      </w:r>
      <w:r w:rsidRPr="00230218">
        <w:rPr>
          <w:sz w:val="22"/>
          <w:szCs w:val="22"/>
          <w:lang w:val="en-US"/>
        </w:rPr>
        <w:t>n</w:t>
      </w:r>
      <w:r w:rsidRPr="00230218">
        <w:rPr>
          <w:sz w:val="22"/>
          <w:szCs w:val="22"/>
        </w:rPr>
        <w:t>=</w:t>
      </w:r>
      <w:r w:rsidRPr="00141F15">
        <w:rPr>
          <w:sz w:val="22"/>
          <w:szCs w:val="22"/>
        </w:rPr>
        <w:t>4</w:t>
      </w:r>
      <w:r>
        <w:rPr>
          <w:sz w:val="22"/>
          <w:szCs w:val="22"/>
        </w:rPr>
        <w:t>.</w:t>
      </w:r>
    </w:p>
    <w:p w:rsidR="0070753F" w:rsidRPr="00B13E0D" w:rsidRDefault="0070753F" w:rsidP="00B61B34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Вычислить значения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>а, вычисленного</w:t>
      </w:r>
      <w:r w:rsidRPr="00123117">
        <w:rPr>
          <w:sz w:val="22"/>
          <w:szCs w:val="22"/>
        </w:rPr>
        <w:t xml:space="preserve"> </w:t>
      </w:r>
      <w:r>
        <w:rPr>
          <w:sz w:val="22"/>
          <w:szCs w:val="22"/>
        </w:rPr>
        <w:t>от</w:t>
      </w:r>
      <w:r w:rsidRPr="00123117">
        <w:rPr>
          <w:sz w:val="22"/>
          <w:szCs w:val="22"/>
        </w:rPr>
        <w:t xml:space="preserve"> функции, заданной таблично</w:t>
      </w:r>
      <w:r>
        <w:rPr>
          <w:sz w:val="22"/>
          <w:szCs w:val="22"/>
        </w:rPr>
        <w:t>,</w:t>
      </w:r>
      <w:r w:rsidRPr="00B13E0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методом трапеций с 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=0,</w:t>
      </w:r>
      <w:r w:rsidRPr="00A14349">
        <w:rPr>
          <w:sz w:val="22"/>
          <w:szCs w:val="22"/>
        </w:rPr>
        <w:t>1</w:t>
      </w:r>
      <w:r>
        <w:rPr>
          <w:sz w:val="22"/>
          <w:szCs w:val="22"/>
        </w:rPr>
        <w:t>.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8"/>
        <w:gridCol w:w="1124"/>
        <w:gridCol w:w="1124"/>
        <w:gridCol w:w="839"/>
      </w:tblGrid>
      <w:tr w:rsidR="0070753F" w:rsidRPr="00176D50" w:rsidTr="00F02695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</w:tr>
      <w:tr w:rsidR="0070753F" w:rsidRPr="00176D50" w:rsidTr="00F02695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-</w:t>
            </w: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</w:tr>
    </w:tbl>
    <w:p w:rsidR="0070753F" w:rsidRDefault="0070753F" w:rsidP="00B61B34">
      <w:pPr>
        <w:ind w:left="720"/>
        <w:jc w:val="both"/>
        <w:rPr>
          <w:sz w:val="22"/>
          <w:szCs w:val="22"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15</w:t>
      </w:r>
    </w:p>
    <w:p w:rsidR="0070753F" w:rsidRPr="00403626" w:rsidRDefault="0070753F" w:rsidP="00B61B34">
      <w:pPr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значение</w:t>
      </w:r>
      <w:r w:rsidRPr="007072D8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7072D8">
        <w:rPr>
          <w:sz w:val="22"/>
          <w:szCs w:val="22"/>
        </w:rPr>
        <w:t xml:space="preserve"> </w:t>
      </w:r>
      <w:r w:rsidRPr="005F7261">
        <w:rPr>
          <w:position w:val="-32"/>
          <w:sz w:val="22"/>
          <w:szCs w:val="22"/>
        </w:rPr>
        <w:object w:dxaOrig="940" w:dyaOrig="760">
          <v:shape id="_x0000_i1048" type="#_x0000_t75" style="width:47.25pt;height:38.25pt" o:ole="">
            <v:imagedata r:id="rId50" o:title=""/>
          </v:shape>
          <o:OLEObject Type="Embed" ProgID="Equation.3" ShapeID="_x0000_i1048" DrawAspect="Content" ObjectID="_1413964940" r:id="rId51"/>
        </w:object>
      </w:r>
      <w:r>
        <w:rPr>
          <w:sz w:val="22"/>
          <w:szCs w:val="22"/>
        </w:rPr>
        <w:t xml:space="preserve">, вычисленного </w:t>
      </w:r>
      <w:r w:rsidRPr="007072D8">
        <w:rPr>
          <w:sz w:val="22"/>
          <w:szCs w:val="22"/>
        </w:rPr>
        <w:t>с использованием формулы трапеции для функции, заданной таблично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4"/>
        <w:gridCol w:w="1124"/>
        <w:gridCol w:w="1124"/>
        <w:gridCol w:w="839"/>
        <w:gridCol w:w="1017"/>
      </w:tblGrid>
      <w:tr w:rsidR="0070753F" w:rsidRPr="00176D50" w:rsidTr="00F02695">
        <w:tc>
          <w:tcPr>
            <w:tcW w:w="55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0,3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</w:tr>
      <w:tr w:rsidR="0070753F" w:rsidRPr="00176D50" w:rsidTr="00F02695">
        <w:tc>
          <w:tcPr>
            <w:tcW w:w="55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f(x)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2</w:t>
            </w:r>
          </w:p>
        </w:tc>
      </w:tr>
    </w:tbl>
    <w:p w:rsidR="0070753F" w:rsidRPr="001F1395" w:rsidRDefault="0070753F" w:rsidP="00B61B34">
      <w:pPr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2B25C0">
        <w:rPr>
          <w:sz w:val="22"/>
          <w:szCs w:val="22"/>
        </w:rPr>
        <w:t xml:space="preserve"> </w:t>
      </w:r>
      <w:r w:rsidRPr="001812A9">
        <w:rPr>
          <w:position w:val="-32"/>
          <w:sz w:val="22"/>
          <w:szCs w:val="22"/>
        </w:rPr>
        <w:object w:dxaOrig="1420" w:dyaOrig="760">
          <v:shape id="_x0000_i1049" type="#_x0000_t75" style="width:71.25pt;height:38.25pt" o:ole="">
            <v:imagedata r:id="rId52" o:title=""/>
          </v:shape>
          <o:OLEObject Type="Embed" ProgID="Equation.3" ShapeID="_x0000_i1049" DrawAspect="Content" ObjectID="_1413964941" r:id="rId53"/>
        </w:object>
      </w:r>
      <w:r>
        <w:rPr>
          <w:sz w:val="22"/>
          <w:szCs w:val="22"/>
        </w:rPr>
        <w:t xml:space="preserve">, вычисленного по методу Симпсона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=2 и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=1,  по правилу Рунге.</w:t>
      </w:r>
    </w:p>
    <w:p w:rsidR="0070753F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16</w:t>
      </w:r>
    </w:p>
    <w:p w:rsidR="0070753F" w:rsidRPr="00584640" w:rsidRDefault="0070753F" w:rsidP="00B61B34">
      <w:pPr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значение</w:t>
      </w:r>
      <w:r w:rsidRPr="007072D8">
        <w:rPr>
          <w:sz w:val="22"/>
          <w:szCs w:val="22"/>
        </w:rPr>
        <w:t xml:space="preserve"> </w:t>
      </w:r>
      <w:r w:rsidRPr="003833BA">
        <w:rPr>
          <w:position w:val="-32"/>
          <w:sz w:val="22"/>
          <w:szCs w:val="22"/>
          <w:lang w:val="en-US"/>
        </w:rPr>
        <w:object w:dxaOrig="680" w:dyaOrig="760">
          <v:shape id="_x0000_i1050" type="#_x0000_t75" style="width:33.75pt;height:38.25pt" o:ole="">
            <v:imagedata r:id="rId54" o:title=""/>
          </v:shape>
          <o:OLEObject Type="Embed" ProgID="Equation.3" ShapeID="_x0000_i1050" DrawAspect="Content" ObjectID="_1413964942" r:id="rId55"/>
        </w:object>
      </w:r>
      <w:r>
        <w:rPr>
          <w:sz w:val="22"/>
          <w:szCs w:val="22"/>
        </w:rPr>
        <w:t xml:space="preserve">, </w:t>
      </w:r>
      <w:r w:rsidRPr="007072D8">
        <w:rPr>
          <w:sz w:val="22"/>
          <w:szCs w:val="22"/>
        </w:rPr>
        <w:t xml:space="preserve"> </w:t>
      </w:r>
      <w:r>
        <w:rPr>
          <w:sz w:val="22"/>
          <w:szCs w:val="22"/>
        </w:rPr>
        <w:t>вычисленного по</w:t>
      </w:r>
      <w:r w:rsidRPr="007072D8">
        <w:rPr>
          <w:sz w:val="22"/>
          <w:szCs w:val="22"/>
        </w:rPr>
        <w:t xml:space="preserve"> формул</w:t>
      </w:r>
      <w:r>
        <w:rPr>
          <w:sz w:val="22"/>
          <w:szCs w:val="22"/>
        </w:rPr>
        <w:t>е</w:t>
      </w:r>
      <w:r w:rsidRPr="007072D8">
        <w:rPr>
          <w:sz w:val="22"/>
          <w:szCs w:val="22"/>
        </w:rPr>
        <w:t xml:space="preserve"> трапеции </w:t>
      </w:r>
      <w:r w:rsidRPr="00230218">
        <w:rPr>
          <w:sz w:val="22"/>
          <w:szCs w:val="22"/>
        </w:rPr>
        <w:t>с шагом</w:t>
      </w:r>
      <w:r>
        <w:t xml:space="preserve"> </w:t>
      </w:r>
      <w:r>
        <w:rPr>
          <w:lang w:val="en-US"/>
        </w:rPr>
        <w:t>h</w:t>
      </w:r>
      <w:r>
        <w:t>=1.</w:t>
      </w:r>
    </w:p>
    <w:p w:rsidR="0070753F" w:rsidRDefault="0070753F" w:rsidP="00B61B34">
      <w:pPr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Оценка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 xml:space="preserve">а, вычисленного по методу Симпсона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=2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</w:t>
      </w:r>
      <w:r>
        <w:rPr>
          <w:sz w:val="22"/>
          <w:szCs w:val="22"/>
        </w:rPr>
        <w:t xml:space="preserve">1,  если функция задана таблично, по правилу Рунге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8"/>
        <w:gridCol w:w="1124"/>
        <w:gridCol w:w="1124"/>
        <w:gridCol w:w="839"/>
        <w:gridCol w:w="1017"/>
        <w:gridCol w:w="1017"/>
      </w:tblGrid>
      <w:tr w:rsidR="0070753F" w:rsidRPr="00176D50" w:rsidTr="00F02695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5</w:t>
            </w:r>
          </w:p>
        </w:tc>
      </w:tr>
      <w:tr w:rsidR="0070753F" w:rsidRPr="00176D50" w:rsidTr="00F02695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8</w:t>
            </w:r>
            <w:r w:rsidRPr="00176D50">
              <w:rPr>
                <w:sz w:val="22"/>
                <w:szCs w:val="22"/>
              </w:rPr>
              <w:t>.5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10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12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1</w:t>
            </w:r>
            <w:r w:rsidRPr="00176D50">
              <w:rPr>
                <w:sz w:val="22"/>
                <w:szCs w:val="22"/>
                <w:lang w:val="en-US"/>
              </w:rPr>
              <w:t>0,5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7</w:t>
            </w:r>
          </w:p>
        </w:tc>
      </w:tr>
    </w:tbl>
    <w:p w:rsidR="0070753F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17</w:t>
      </w:r>
    </w:p>
    <w:p w:rsidR="0070753F" w:rsidRDefault="0070753F" w:rsidP="00B61B34">
      <w:pPr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значение</w:t>
      </w:r>
      <w:r w:rsidRPr="007072D8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7072D8">
        <w:rPr>
          <w:sz w:val="22"/>
          <w:szCs w:val="22"/>
        </w:rPr>
        <w:t xml:space="preserve"> </w:t>
      </w:r>
      <w:r w:rsidRPr="00950764">
        <w:rPr>
          <w:position w:val="-30"/>
          <w:sz w:val="22"/>
          <w:szCs w:val="22"/>
        </w:rPr>
        <w:object w:dxaOrig="920" w:dyaOrig="740">
          <v:shape id="_x0000_i1051" type="#_x0000_t75" style="width:45.75pt;height:36.75pt" o:ole="">
            <v:imagedata r:id="rId56" o:title=""/>
          </v:shape>
          <o:OLEObject Type="Embed" ProgID="Equation.3" ShapeID="_x0000_i1051" DrawAspect="Content" ObjectID="_1413964943" r:id="rId57"/>
        </w:object>
      </w:r>
      <w:r>
        <w:rPr>
          <w:sz w:val="22"/>
          <w:szCs w:val="22"/>
        </w:rPr>
        <w:t xml:space="preserve">, вычисленного </w:t>
      </w:r>
      <w:r w:rsidRPr="007072D8">
        <w:rPr>
          <w:sz w:val="22"/>
          <w:szCs w:val="22"/>
        </w:rPr>
        <w:t>с использованием формулы трапеции для функции</w:t>
      </w:r>
      <w:r>
        <w:rPr>
          <w:sz w:val="22"/>
          <w:szCs w:val="22"/>
        </w:rPr>
        <w:t xml:space="preserve"> </w:t>
      </w:r>
      <w:r w:rsidRPr="000C1C32">
        <w:rPr>
          <w:position w:val="-10"/>
          <w:sz w:val="22"/>
          <w:szCs w:val="22"/>
        </w:rPr>
        <w:object w:dxaOrig="1800" w:dyaOrig="360">
          <v:shape id="_x0000_i1052" type="#_x0000_t75" style="width:90pt;height:18pt" o:ole="">
            <v:imagedata r:id="rId58" o:title=""/>
          </v:shape>
          <o:OLEObject Type="Embed" ProgID="Equation.3" ShapeID="_x0000_i1052" DrawAspect="Content" ObjectID="_1413964944" r:id="rId59"/>
        </w:object>
      </w:r>
      <w:r w:rsidRPr="007072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230218">
        <w:rPr>
          <w:sz w:val="22"/>
          <w:szCs w:val="22"/>
        </w:rPr>
        <w:t>с шагом</w:t>
      </w:r>
      <w:r>
        <w:t xml:space="preserve">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</w:t>
      </w:r>
      <w:r w:rsidRPr="00EB2262">
        <w:rPr>
          <w:sz w:val="22"/>
          <w:szCs w:val="22"/>
        </w:rPr>
        <w:t>2</w:t>
      </w:r>
      <w:r w:rsidRPr="000C1C32">
        <w:rPr>
          <w:sz w:val="22"/>
          <w:szCs w:val="22"/>
        </w:rPr>
        <w:t>.</w:t>
      </w:r>
    </w:p>
    <w:p w:rsidR="0070753F" w:rsidRDefault="0070753F" w:rsidP="00B61B34">
      <w:pPr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 xml:space="preserve">а, вычисленного по методу правых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=0.2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=0.</w:t>
      </w:r>
      <w:r>
        <w:rPr>
          <w:sz w:val="22"/>
          <w:szCs w:val="22"/>
        </w:rPr>
        <w:t xml:space="preserve">1, если функция задана таблично, по правилу Рунге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8"/>
        <w:gridCol w:w="1124"/>
        <w:gridCol w:w="1124"/>
        <w:gridCol w:w="839"/>
        <w:gridCol w:w="1017"/>
        <w:gridCol w:w="1017"/>
      </w:tblGrid>
      <w:tr w:rsidR="0070753F" w:rsidRPr="00176D50" w:rsidTr="00B61B34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0</w:t>
            </w:r>
            <w:r w:rsidRPr="00176D50">
              <w:rPr>
                <w:sz w:val="22"/>
                <w:szCs w:val="22"/>
                <w:lang w:val="en-US"/>
              </w:rPr>
              <w:t>,</w:t>
            </w: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0,5</w:t>
            </w:r>
          </w:p>
        </w:tc>
      </w:tr>
      <w:tr w:rsidR="0070753F" w:rsidRPr="00176D50" w:rsidTr="00B61B34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8</w:t>
            </w:r>
            <w:r w:rsidRPr="00176D50">
              <w:rPr>
                <w:sz w:val="22"/>
                <w:szCs w:val="22"/>
              </w:rPr>
              <w:t>.5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10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12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1</w:t>
            </w:r>
            <w:r w:rsidRPr="00176D50">
              <w:rPr>
                <w:sz w:val="22"/>
                <w:szCs w:val="22"/>
                <w:lang w:val="en-US"/>
              </w:rPr>
              <w:t>0,5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7</w:t>
            </w:r>
          </w:p>
        </w:tc>
      </w:tr>
    </w:tbl>
    <w:p w:rsidR="0070753F" w:rsidRDefault="0070753F" w:rsidP="00B61B34">
      <w:pPr>
        <w:ind w:left="1063"/>
        <w:jc w:val="both"/>
        <w:rPr>
          <w:lang w:val="en-US"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18</w:t>
      </w:r>
    </w:p>
    <w:p w:rsidR="0070753F" w:rsidRPr="00773519" w:rsidRDefault="0070753F" w:rsidP="00B61B34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значение</w:t>
      </w:r>
      <w:r w:rsidRPr="007072D8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7072D8">
        <w:rPr>
          <w:sz w:val="22"/>
          <w:szCs w:val="22"/>
        </w:rPr>
        <w:t xml:space="preserve"> </w:t>
      </w:r>
      <w:r w:rsidRPr="007072D8">
        <w:rPr>
          <w:position w:val="-30"/>
          <w:sz w:val="22"/>
          <w:szCs w:val="22"/>
        </w:rPr>
        <w:object w:dxaOrig="960" w:dyaOrig="740">
          <v:shape id="_x0000_i1053" type="#_x0000_t75" style="width:48pt;height:36.75pt" o:ole="">
            <v:imagedata r:id="rId60" o:title=""/>
          </v:shape>
          <o:OLEObject Type="Embed" ProgID="Equation.3" ShapeID="_x0000_i1053" DrawAspect="Content" ObjectID="_1413964945" r:id="rId61"/>
        </w:object>
      </w:r>
      <w:r>
        <w:rPr>
          <w:sz w:val="22"/>
          <w:szCs w:val="22"/>
        </w:rPr>
        <w:t xml:space="preserve">, вычисленного </w:t>
      </w:r>
      <w:r w:rsidRPr="007072D8">
        <w:rPr>
          <w:sz w:val="22"/>
          <w:szCs w:val="22"/>
        </w:rPr>
        <w:t xml:space="preserve">с использованием формулы </w:t>
      </w:r>
      <w:r>
        <w:rPr>
          <w:sz w:val="22"/>
          <w:szCs w:val="22"/>
        </w:rPr>
        <w:t>правых прямоугольников,</w:t>
      </w:r>
      <w:r w:rsidRPr="00773519">
        <w:rPr>
          <w:sz w:val="22"/>
          <w:szCs w:val="22"/>
        </w:rPr>
        <w:t xml:space="preserve"> </w:t>
      </w:r>
      <w:r w:rsidRPr="007072D8">
        <w:rPr>
          <w:sz w:val="22"/>
          <w:szCs w:val="22"/>
        </w:rPr>
        <w:t>для функции, заданной таблично</w:t>
      </w:r>
      <w:r>
        <w:rPr>
          <w:sz w:val="22"/>
          <w:szCs w:val="22"/>
        </w:rPr>
        <w:t>.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4"/>
        <w:gridCol w:w="1124"/>
        <w:gridCol w:w="1124"/>
        <w:gridCol w:w="839"/>
        <w:gridCol w:w="1017"/>
      </w:tblGrid>
      <w:tr w:rsidR="0070753F" w:rsidRPr="00176D50" w:rsidTr="00B61B34">
        <w:tc>
          <w:tcPr>
            <w:tcW w:w="55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2,0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2,3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2,8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3,3</w:t>
            </w:r>
          </w:p>
        </w:tc>
      </w:tr>
      <w:tr w:rsidR="0070753F" w:rsidRPr="00176D50" w:rsidTr="00B61B34">
        <w:tc>
          <w:tcPr>
            <w:tcW w:w="55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f</w:t>
            </w:r>
            <w:r w:rsidRPr="00176D50">
              <w:rPr>
                <w:sz w:val="22"/>
                <w:szCs w:val="22"/>
              </w:rPr>
              <w:t>(</w:t>
            </w:r>
            <w:r w:rsidRPr="00176D50">
              <w:rPr>
                <w:sz w:val="22"/>
                <w:szCs w:val="22"/>
                <w:lang w:val="en-US"/>
              </w:rPr>
              <w:t>x</w:t>
            </w:r>
            <w:r w:rsidRPr="00176D50">
              <w:rPr>
                <w:sz w:val="22"/>
                <w:szCs w:val="22"/>
              </w:rPr>
              <w:t>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-4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-3,8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</w:tr>
    </w:tbl>
    <w:p w:rsidR="0070753F" w:rsidRPr="00C342D7" w:rsidRDefault="0070753F" w:rsidP="00B61B34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Оценить погрешность,  при вычислении определенного интеграла </w:t>
      </w:r>
      <w:r w:rsidRPr="001812A9">
        <w:rPr>
          <w:position w:val="-32"/>
          <w:sz w:val="22"/>
          <w:szCs w:val="22"/>
        </w:rPr>
        <w:object w:dxaOrig="760" w:dyaOrig="760">
          <v:shape id="_x0000_i1054" type="#_x0000_t75" style="width:38.25pt;height:38.25pt" o:ole="">
            <v:imagedata r:id="rId62" o:title=""/>
          </v:shape>
          <o:OLEObject Type="Embed" ProgID="Equation.3" ShapeID="_x0000_i1054" DrawAspect="Content" ObjectID="_1413964946" r:id="rId63"/>
        </w:object>
      </w:r>
      <w:r>
        <w:rPr>
          <w:sz w:val="22"/>
          <w:szCs w:val="22"/>
        </w:rPr>
        <w:t xml:space="preserve">по формуле Симпсона с 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=3.</w:t>
      </w:r>
    </w:p>
    <w:p w:rsidR="0070753F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70753F" w:rsidRDefault="0070753F">
      <w:pPr>
        <w:rPr>
          <w:b/>
          <w:i/>
        </w:rPr>
      </w:pPr>
      <w:r>
        <w:rPr>
          <w:b/>
          <w:i/>
        </w:rPr>
        <w:br w:type="page"/>
      </w: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19</w:t>
      </w:r>
    </w:p>
    <w:p w:rsidR="0070753F" w:rsidRPr="00584640" w:rsidRDefault="0070753F" w:rsidP="00B61B34">
      <w:pPr>
        <w:numPr>
          <w:ilvl w:val="0"/>
          <w:numId w:val="17"/>
        </w:numPr>
        <w:jc w:val="both"/>
      </w:pPr>
      <w:r>
        <w:rPr>
          <w:sz w:val="22"/>
          <w:szCs w:val="22"/>
        </w:rPr>
        <w:t>Определить значение</w:t>
      </w:r>
      <w:r w:rsidRPr="007072D8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2609F7">
        <w:rPr>
          <w:rFonts w:ascii="Arial" w:hAnsi="Arial"/>
          <w:b/>
          <w:position w:val="-32"/>
          <w:sz w:val="20"/>
          <w:szCs w:val="20"/>
        </w:rPr>
        <w:object w:dxaOrig="940" w:dyaOrig="760">
          <v:shape id="_x0000_i1055" type="#_x0000_t75" style="width:47.25pt;height:38.25pt" o:ole="">
            <v:imagedata r:id="rId64" o:title=""/>
          </v:shape>
          <o:OLEObject Type="Embed" ProgID="Equation.3" ShapeID="_x0000_i1055" DrawAspect="Content" ObjectID="_1413964947" r:id="rId65"/>
        </w:object>
      </w:r>
      <w:r>
        <w:rPr>
          <w:sz w:val="22"/>
          <w:szCs w:val="22"/>
        </w:rPr>
        <w:t xml:space="preserve">, </w:t>
      </w:r>
      <w:r w:rsidRPr="007072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вычисленного </w:t>
      </w:r>
      <w:r w:rsidRPr="007072D8">
        <w:rPr>
          <w:sz w:val="22"/>
          <w:szCs w:val="22"/>
        </w:rPr>
        <w:t xml:space="preserve">с использованием формулы </w:t>
      </w:r>
      <w:r>
        <w:rPr>
          <w:sz w:val="22"/>
          <w:szCs w:val="22"/>
        </w:rPr>
        <w:t>трапеций,</w:t>
      </w:r>
      <w:r w:rsidRPr="000C1C32">
        <w:t xml:space="preserve"> </w:t>
      </w:r>
      <w:r>
        <w:t xml:space="preserve">если количество разбиений </w:t>
      </w:r>
      <w:r w:rsidRPr="003937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интервала интегрирования </w:t>
      </w:r>
      <w:r w:rsidRPr="00393719">
        <w:rPr>
          <w:sz w:val="22"/>
          <w:szCs w:val="22"/>
          <w:lang w:val="en-US"/>
        </w:rPr>
        <w:t>n</w:t>
      </w:r>
      <w:r w:rsidRPr="00393719">
        <w:rPr>
          <w:sz w:val="22"/>
          <w:szCs w:val="22"/>
        </w:rPr>
        <w:t>=4</w:t>
      </w:r>
      <w:r>
        <w:rPr>
          <w:sz w:val="22"/>
          <w:szCs w:val="22"/>
        </w:rPr>
        <w:t>.</w:t>
      </w:r>
    </w:p>
    <w:p w:rsidR="0070753F" w:rsidRPr="000C1C32" w:rsidRDefault="0070753F" w:rsidP="00B61B34">
      <w:pPr>
        <w:numPr>
          <w:ilvl w:val="0"/>
          <w:numId w:val="17"/>
        </w:numPr>
        <w:jc w:val="both"/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1812A9">
        <w:rPr>
          <w:position w:val="-32"/>
          <w:sz w:val="22"/>
          <w:szCs w:val="22"/>
        </w:rPr>
        <w:object w:dxaOrig="1320" w:dyaOrig="760">
          <v:shape id="_x0000_i1056" type="#_x0000_t75" style="width:66pt;height:38.25pt" o:ole="">
            <v:imagedata r:id="rId66" o:title=""/>
          </v:shape>
          <o:OLEObject Type="Embed" ProgID="Equation.3" ShapeID="_x0000_i1056" DrawAspect="Content" ObjectID="_1413964948" r:id="rId67"/>
        </w:object>
      </w:r>
      <w:r>
        <w:rPr>
          <w:sz w:val="22"/>
          <w:szCs w:val="22"/>
        </w:rPr>
        <w:t xml:space="preserve">, вычисленного по методу средних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=4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</w:t>
      </w:r>
      <w:r>
        <w:rPr>
          <w:sz w:val="22"/>
          <w:szCs w:val="22"/>
        </w:rPr>
        <w:t>2,  по правилу Рунге.</w:t>
      </w:r>
    </w:p>
    <w:p w:rsidR="0070753F" w:rsidRPr="00773519" w:rsidRDefault="0070753F" w:rsidP="00B61B34">
      <w:pPr>
        <w:ind w:left="360"/>
        <w:jc w:val="center"/>
        <w:rPr>
          <w:sz w:val="22"/>
          <w:szCs w:val="22"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20</w:t>
      </w:r>
    </w:p>
    <w:p w:rsidR="0070753F" w:rsidRDefault="0070753F" w:rsidP="00B61B34">
      <w:pPr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значение</w:t>
      </w:r>
      <w:r w:rsidRPr="002D3205">
        <w:rPr>
          <w:sz w:val="22"/>
          <w:szCs w:val="22"/>
        </w:rPr>
        <w:t xml:space="preserve"> интеграла</w:t>
      </w:r>
      <w:r>
        <w:rPr>
          <w:sz w:val="22"/>
          <w:szCs w:val="22"/>
        </w:rPr>
        <w:t>, вычисленного</w:t>
      </w:r>
      <w:r w:rsidRPr="002D320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 формуле Симпсона </w:t>
      </w:r>
      <w:r w:rsidRPr="002D3205">
        <w:rPr>
          <w:sz w:val="22"/>
          <w:szCs w:val="22"/>
        </w:rPr>
        <w:t>для функции, заданной таблично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4"/>
        <w:gridCol w:w="1124"/>
        <w:gridCol w:w="1124"/>
        <w:gridCol w:w="839"/>
        <w:gridCol w:w="1017"/>
        <w:gridCol w:w="1017"/>
      </w:tblGrid>
      <w:tr w:rsidR="0070753F" w:rsidRPr="00176D50" w:rsidTr="00B61B34">
        <w:tc>
          <w:tcPr>
            <w:tcW w:w="103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2D3205">
              <w:rPr>
                <w:sz w:val="22"/>
                <w:szCs w:val="22"/>
              </w:rPr>
              <w:tab/>
            </w:r>
            <w:r w:rsidRPr="00176D50">
              <w:rPr>
                <w:sz w:val="22"/>
                <w:szCs w:val="22"/>
              </w:rPr>
              <w:t>х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0,3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</w:t>
            </w:r>
          </w:p>
        </w:tc>
      </w:tr>
      <w:tr w:rsidR="0070753F" w:rsidRPr="00176D50" w:rsidTr="00B61B34">
        <w:tc>
          <w:tcPr>
            <w:tcW w:w="103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-0,68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-0,32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0,08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0,52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1</w:t>
            </w:r>
          </w:p>
        </w:tc>
      </w:tr>
    </w:tbl>
    <w:p w:rsidR="0070753F" w:rsidRPr="00B13E0D" w:rsidRDefault="0070753F" w:rsidP="00B61B34">
      <w:pPr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Вычислить значение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>а</w:t>
      </w:r>
      <w:r w:rsidRPr="001812A9">
        <w:rPr>
          <w:position w:val="-32"/>
          <w:sz w:val="22"/>
          <w:szCs w:val="22"/>
        </w:rPr>
        <w:object w:dxaOrig="920" w:dyaOrig="760">
          <v:shape id="_x0000_i1057" type="#_x0000_t75" style="width:45.75pt;height:38.25pt" o:ole="">
            <v:imagedata r:id="rId68" o:title=""/>
          </v:shape>
          <o:OLEObject Type="Embed" ProgID="Equation.3" ShapeID="_x0000_i1057" DrawAspect="Content" ObjectID="_1413964949" r:id="rId69"/>
        </w:object>
      </w:r>
      <w:r>
        <w:rPr>
          <w:sz w:val="22"/>
          <w:szCs w:val="22"/>
        </w:rPr>
        <w:t>, вычисленного</w:t>
      </w:r>
      <w:r w:rsidRPr="00123117">
        <w:rPr>
          <w:sz w:val="22"/>
          <w:szCs w:val="22"/>
        </w:rPr>
        <w:t xml:space="preserve"> </w:t>
      </w:r>
      <w:r>
        <w:rPr>
          <w:sz w:val="22"/>
          <w:szCs w:val="22"/>
        </w:rPr>
        <w:t>методом трапеций от</w:t>
      </w:r>
      <w:r w:rsidRPr="00123117">
        <w:rPr>
          <w:sz w:val="22"/>
          <w:szCs w:val="22"/>
        </w:rPr>
        <w:t xml:space="preserve"> функции, заданной таблично</w:t>
      </w:r>
      <w:r>
        <w:rPr>
          <w:sz w:val="22"/>
          <w:szCs w:val="22"/>
        </w:rPr>
        <w:t>,</w:t>
      </w:r>
      <w:r w:rsidRPr="00B13E0D">
        <w:rPr>
          <w:sz w:val="22"/>
          <w:szCs w:val="22"/>
        </w:rPr>
        <w:t xml:space="preserve"> </w:t>
      </w:r>
      <w:r>
        <w:rPr>
          <w:sz w:val="22"/>
          <w:szCs w:val="22"/>
        </w:rPr>
        <w:t>(для вычисления значения функции в  точке 3 использовать линейную интерполяцию)</w:t>
      </w:r>
      <w:r w:rsidRPr="00123117">
        <w:rPr>
          <w:sz w:val="22"/>
          <w:szCs w:val="22"/>
        </w:rPr>
        <w:tab/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8"/>
        <w:gridCol w:w="1124"/>
        <w:gridCol w:w="1124"/>
        <w:gridCol w:w="839"/>
      </w:tblGrid>
      <w:tr w:rsidR="0070753F" w:rsidRPr="00176D50" w:rsidTr="00B61B34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</w:tr>
      <w:tr w:rsidR="0070753F" w:rsidRPr="00176D50" w:rsidTr="00B61B34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-0,</w:t>
            </w:r>
            <w:r w:rsidRPr="00176D50">
              <w:rPr>
                <w:sz w:val="22"/>
                <w:szCs w:val="22"/>
              </w:rPr>
              <w:t>5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-0,</w:t>
            </w: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</w:t>
            </w:r>
          </w:p>
        </w:tc>
      </w:tr>
    </w:tbl>
    <w:p w:rsidR="0070753F" w:rsidRDefault="0070753F" w:rsidP="00B61B34">
      <w:pPr>
        <w:ind w:left="720"/>
        <w:jc w:val="both"/>
        <w:rPr>
          <w:sz w:val="22"/>
          <w:szCs w:val="22"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21</w:t>
      </w:r>
    </w:p>
    <w:p w:rsidR="0070753F" w:rsidRDefault="0070753F" w:rsidP="00B61B34">
      <w:pPr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</w:t>
      </w:r>
      <w:r w:rsidRPr="00A4331A">
        <w:rPr>
          <w:sz w:val="22"/>
          <w:szCs w:val="22"/>
        </w:rPr>
        <w:t>начени</w:t>
      </w:r>
      <w:r>
        <w:rPr>
          <w:sz w:val="22"/>
          <w:szCs w:val="22"/>
        </w:rPr>
        <w:t>я</w:t>
      </w:r>
      <w:r w:rsidRPr="00A4331A">
        <w:rPr>
          <w:sz w:val="22"/>
          <w:szCs w:val="22"/>
        </w:rPr>
        <w:t xml:space="preserve"> </w:t>
      </w:r>
      <w:r w:rsidRPr="001812A9">
        <w:rPr>
          <w:position w:val="-32"/>
          <w:sz w:val="22"/>
          <w:szCs w:val="22"/>
        </w:rPr>
        <w:object w:dxaOrig="1320" w:dyaOrig="760">
          <v:shape id="_x0000_i1058" type="#_x0000_t75" style="width:66pt;height:38.25pt" o:ole="">
            <v:imagedata r:id="rId70" o:title=""/>
          </v:shape>
          <o:OLEObject Type="Embed" ProgID="Equation.3" ShapeID="_x0000_i1058" DrawAspect="Content" ObjectID="_1413964950" r:id="rId71"/>
        </w:object>
      </w:r>
      <w:r>
        <w:rPr>
          <w:sz w:val="22"/>
          <w:szCs w:val="22"/>
        </w:rPr>
        <w:t>, вычисленного по</w:t>
      </w:r>
      <w:r w:rsidRPr="00A4331A">
        <w:rPr>
          <w:sz w:val="22"/>
          <w:szCs w:val="22"/>
        </w:rPr>
        <w:t xml:space="preserve"> формул</w:t>
      </w:r>
      <w:r>
        <w:rPr>
          <w:sz w:val="22"/>
          <w:szCs w:val="22"/>
        </w:rPr>
        <w:t>е</w:t>
      </w:r>
      <w:r w:rsidRPr="00A4331A">
        <w:rPr>
          <w:sz w:val="22"/>
          <w:szCs w:val="22"/>
        </w:rPr>
        <w:t xml:space="preserve"> </w:t>
      </w:r>
      <w:r>
        <w:rPr>
          <w:sz w:val="22"/>
          <w:szCs w:val="22"/>
        </w:rPr>
        <w:t>Симпсона с шагом 2.</w:t>
      </w:r>
    </w:p>
    <w:p w:rsidR="0070753F" w:rsidRDefault="0070753F" w:rsidP="00B61B34">
      <w:pPr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 xml:space="preserve">а, вычисленного по методу левых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=0.2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=0.</w:t>
      </w:r>
      <w:r>
        <w:rPr>
          <w:sz w:val="22"/>
          <w:szCs w:val="22"/>
        </w:rPr>
        <w:t xml:space="preserve">1, если подынтегральная функция  функции задана следующей таблицей, по правилу Рунге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8"/>
        <w:gridCol w:w="1124"/>
        <w:gridCol w:w="1124"/>
        <w:gridCol w:w="839"/>
        <w:gridCol w:w="1017"/>
        <w:gridCol w:w="1017"/>
      </w:tblGrid>
      <w:tr w:rsidR="0070753F" w:rsidRPr="00176D50" w:rsidTr="00F02695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</w:t>
            </w:r>
            <w:r w:rsidRPr="00176D50">
              <w:rPr>
                <w:sz w:val="22"/>
                <w:szCs w:val="22"/>
                <w:lang w:val="en-US"/>
              </w:rPr>
              <w:t>,</w:t>
            </w: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5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</w:t>
            </w:r>
            <w:r w:rsidRPr="00176D50">
              <w:rPr>
                <w:sz w:val="22"/>
                <w:szCs w:val="22"/>
              </w:rPr>
              <w:t>6</w:t>
            </w:r>
          </w:p>
        </w:tc>
      </w:tr>
      <w:tr w:rsidR="0070753F" w:rsidRPr="00176D50" w:rsidTr="00F02695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-0,8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0,0</w:t>
            </w: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0,5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1</w:t>
            </w:r>
          </w:p>
        </w:tc>
      </w:tr>
    </w:tbl>
    <w:p w:rsidR="0070753F" w:rsidRPr="000D683A" w:rsidRDefault="0070753F" w:rsidP="00B61B34">
      <w:pPr>
        <w:ind w:left="360"/>
        <w:jc w:val="center"/>
        <w:rPr>
          <w:sz w:val="22"/>
          <w:szCs w:val="22"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22</w:t>
      </w:r>
    </w:p>
    <w:p w:rsidR="0070753F" w:rsidRDefault="0070753F" w:rsidP="00B61B34">
      <w:pPr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значение</w:t>
      </w:r>
      <w:r w:rsidRPr="007072D8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7072D8">
        <w:rPr>
          <w:sz w:val="22"/>
          <w:szCs w:val="22"/>
        </w:rPr>
        <w:t xml:space="preserve"> </w:t>
      </w:r>
      <w:r w:rsidRPr="00745EB8">
        <w:rPr>
          <w:position w:val="-32"/>
          <w:sz w:val="22"/>
          <w:szCs w:val="22"/>
        </w:rPr>
        <w:object w:dxaOrig="960" w:dyaOrig="760">
          <v:shape id="_x0000_i1059" type="#_x0000_t75" style="width:48pt;height:38.25pt" o:ole="">
            <v:imagedata r:id="rId72" o:title=""/>
          </v:shape>
          <o:OLEObject Type="Embed" ProgID="Equation.3" ShapeID="_x0000_i1059" DrawAspect="Content" ObjectID="_1413964951" r:id="rId73"/>
        </w:object>
      </w:r>
      <w:r>
        <w:rPr>
          <w:sz w:val="22"/>
          <w:szCs w:val="22"/>
        </w:rPr>
        <w:t>,</w:t>
      </w:r>
      <w:r w:rsidRPr="007072D8">
        <w:rPr>
          <w:sz w:val="22"/>
          <w:szCs w:val="22"/>
        </w:rPr>
        <w:t xml:space="preserve"> </w:t>
      </w:r>
      <w:r>
        <w:rPr>
          <w:sz w:val="22"/>
          <w:szCs w:val="22"/>
        </w:rPr>
        <w:t>вычисленного</w:t>
      </w:r>
      <w:r w:rsidRPr="002D3205">
        <w:rPr>
          <w:sz w:val="22"/>
          <w:szCs w:val="22"/>
        </w:rPr>
        <w:t xml:space="preserve"> </w:t>
      </w:r>
      <w:r>
        <w:rPr>
          <w:sz w:val="22"/>
          <w:szCs w:val="22"/>
        </w:rPr>
        <w:t>по формуле трапеций</w:t>
      </w:r>
      <w:r w:rsidRPr="00773519">
        <w:rPr>
          <w:sz w:val="22"/>
          <w:szCs w:val="22"/>
        </w:rPr>
        <w:t xml:space="preserve"> </w:t>
      </w:r>
      <w:r w:rsidRPr="007072D8">
        <w:rPr>
          <w:sz w:val="22"/>
          <w:szCs w:val="22"/>
        </w:rPr>
        <w:t xml:space="preserve">для функции, заданной </w:t>
      </w:r>
      <w:r>
        <w:rPr>
          <w:sz w:val="22"/>
          <w:szCs w:val="22"/>
        </w:rPr>
        <w:t>следующей таблицей.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4"/>
        <w:gridCol w:w="1124"/>
        <w:gridCol w:w="1124"/>
        <w:gridCol w:w="839"/>
        <w:gridCol w:w="1017"/>
      </w:tblGrid>
      <w:tr w:rsidR="0070753F" w:rsidRPr="00176D50" w:rsidTr="00F02695">
        <w:tc>
          <w:tcPr>
            <w:tcW w:w="55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0,6</w:t>
            </w:r>
          </w:p>
        </w:tc>
      </w:tr>
      <w:tr w:rsidR="0070753F" w:rsidRPr="00176D50" w:rsidTr="00F02695">
        <w:tc>
          <w:tcPr>
            <w:tcW w:w="55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f</w:t>
            </w:r>
            <w:r w:rsidRPr="00176D50">
              <w:rPr>
                <w:sz w:val="22"/>
                <w:szCs w:val="22"/>
              </w:rPr>
              <w:t>(</w:t>
            </w:r>
            <w:r w:rsidRPr="00176D50">
              <w:rPr>
                <w:sz w:val="22"/>
                <w:szCs w:val="22"/>
                <w:lang w:val="en-US"/>
              </w:rPr>
              <w:t>x</w:t>
            </w:r>
            <w:r w:rsidRPr="00176D50">
              <w:rPr>
                <w:sz w:val="22"/>
                <w:szCs w:val="22"/>
              </w:rPr>
              <w:t>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-4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-3,8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</w:tr>
    </w:tbl>
    <w:p w:rsidR="0070753F" w:rsidRDefault="0070753F" w:rsidP="00B61B34">
      <w:pPr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 xml:space="preserve">а, вычисленного по методу Симпсона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=2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</w:t>
      </w:r>
      <w:r>
        <w:rPr>
          <w:sz w:val="22"/>
          <w:szCs w:val="22"/>
        </w:rPr>
        <w:t xml:space="preserve">1,  если подынтегральная функция  функции задана следующей таблицей, по правилу Рунге </w: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8"/>
        <w:gridCol w:w="1124"/>
        <w:gridCol w:w="1124"/>
        <w:gridCol w:w="839"/>
        <w:gridCol w:w="1017"/>
        <w:gridCol w:w="1017"/>
      </w:tblGrid>
      <w:tr w:rsidR="0070753F" w:rsidRPr="00176D50" w:rsidTr="00F02695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2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3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4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5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6</w:t>
            </w:r>
          </w:p>
        </w:tc>
      </w:tr>
      <w:tr w:rsidR="0070753F" w:rsidRPr="00176D50" w:rsidTr="00F02695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0,6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  <w:lang w:val="en-US"/>
              </w:rPr>
            </w:pPr>
            <w:r w:rsidRPr="00176D50">
              <w:rPr>
                <w:sz w:val="22"/>
                <w:szCs w:val="22"/>
                <w:lang w:val="en-US"/>
              </w:rPr>
              <w:t>0,8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1</w:t>
            </w:r>
            <w:r w:rsidRPr="00176D50">
              <w:rPr>
                <w:sz w:val="22"/>
                <w:szCs w:val="22"/>
              </w:rPr>
              <w:t>.5</w:t>
            </w:r>
          </w:p>
        </w:tc>
      </w:tr>
    </w:tbl>
    <w:p w:rsidR="0070753F" w:rsidRPr="00C342D7" w:rsidRDefault="0070753F" w:rsidP="00B61B34">
      <w:pPr>
        <w:jc w:val="both"/>
        <w:rPr>
          <w:sz w:val="22"/>
          <w:szCs w:val="22"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23</w:t>
      </w:r>
    </w:p>
    <w:p w:rsidR="0070753F" w:rsidRPr="00B13E0D" w:rsidRDefault="0070753F" w:rsidP="00B61B34">
      <w:pPr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Определить значения </w:t>
      </w:r>
      <w:r w:rsidRPr="00123117">
        <w:rPr>
          <w:sz w:val="22"/>
          <w:szCs w:val="22"/>
        </w:rPr>
        <w:t>интеграл</w:t>
      </w:r>
      <w:r>
        <w:rPr>
          <w:sz w:val="22"/>
          <w:szCs w:val="22"/>
        </w:rPr>
        <w:t>ов, вычисленных</w:t>
      </w:r>
      <w:r w:rsidRPr="00123117">
        <w:rPr>
          <w:sz w:val="22"/>
          <w:szCs w:val="22"/>
        </w:rPr>
        <w:t xml:space="preserve"> </w:t>
      </w:r>
      <w:r>
        <w:rPr>
          <w:sz w:val="22"/>
          <w:szCs w:val="22"/>
        </w:rPr>
        <w:t>от</w:t>
      </w:r>
      <w:r w:rsidRPr="00123117">
        <w:rPr>
          <w:sz w:val="22"/>
          <w:szCs w:val="22"/>
        </w:rPr>
        <w:t xml:space="preserve"> функции, заданной таблично</w:t>
      </w:r>
      <w:r>
        <w:rPr>
          <w:sz w:val="22"/>
          <w:szCs w:val="22"/>
        </w:rPr>
        <w:t>,</w:t>
      </w:r>
      <w:r w:rsidRPr="00B13E0D">
        <w:rPr>
          <w:sz w:val="22"/>
          <w:szCs w:val="22"/>
        </w:rPr>
        <w:t xml:space="preserve"> </w:t>
      </w:r>
      <w:r>
        <w:rPr>
          <w:sz w:val="22"/>
          <w:szCs w:val="22"/>
        </w:rPr>
        <w:t>методом правых  прямоугольников.</w:t>
      </w:r>
      <w:r w:rsidRPr="00123117">
        <w:rPr>
          <w:sz w:val="22"/>
          <w:szCs w:val="22"/>
        </w:rPr>
        <w:tab/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8"/>
        <w:gridCol w:w="1124"/>
        <w:gridCol w:w="1124"/>
        <w:gridCol w:w="839"/>
        <w:gridCol w:w="1017"/>
        <w:gridCol w:w="1017"/>
      </w:tblGrid>
      <w:tr w:rsidR="0070753F" w:rsidRPr="00176D50" w:rsidTr="00F02695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0,1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0,3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0,4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</w:t>
            </w:r>
          </w:p>
        </w:tc>
      </w:tr>
      <w:tr w:rsidR="0070753F" w:rsidRPr="00176D50" w:rsidTr="00F02695">
        <w:tc>
          <w:tcPr>
            <w:tcW w:w="768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ƒ(х)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-0,68</w:t>
            </w:r>
          </w:p>
        </w:tc>
        <w:tc>
          <w:tcPr>
            <w:tcW w:w="1124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-0,32</w:t>
            </w:r>
          </w:p>
        </w:tc>
        <w:tc>
          <w:tcPr>
            <w:tcW w:w="839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0,08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0,52</w:t>
            </w:r>
          </w:p>
        </w:tc>
        <w:tc>
          <w:tcPr>
            <w:tcW w:w="1017" w:type="dxa"/>
            <w:vAlign w:val="center"/>
          </w:tcPr>
          <w:p w:rsidR="0070753F" w:rsidRPr="00176D50" w:rsidRDefault="0070753F" w:rsidP="00B61B34">
            <w:pPr>
              <w:jc w:val="center"/>
              <w:rPr>
                <w:sz w:val="22"/>
                <w:szCs w:val="22"/>
              </w:rPr>
            </w:pPr>
            <w:r w:rsidRPr="00176D50">
              <w:rPr>
                <w:sz w:val="22"/>
                <w:szCs w:val="22"/>
              </w:rPr>
              <w:t>1</w:t>
            </w:r>
          </w:p>
        </w:tc>
      </w:tr>
    </w:tbl>
    <w:p w:rsidR="0070753F" w:rsidRDefault="0070753F" w:rsidP="00B61B34">
      <w:pPr>
        <w:numPr>
          <w:ilvl w:val="0"/>
          <w:numId w:val="24"/>
        </w:numPr>
        <w:jc w:val="both"/>
        <w:rPr>
          <w:b/>
          <w:i/>
        </w:rPr>
      </w:pPr>
      <w:r>
        <w:rPr>
          <w:sz w:val="22"/>
          <w:szCs w:val="22"/>
        </w:rPr>
        <w:t xml:space="preserve">Оценить погрешность,  при вычислении определенного интеграла </w:t>
      </w:r>
      <w:r w:rsidRPr="001812A9">
        <w:rPr>
          <w:position w:val="-32"/>
          <w:sz w:val="22"/>
          <w:szCs w:val="22"/>
        </w:rPr>
        <w:object w:dxaOrig="1620" w:dyaOrig="760">
          <v:shape id="_x0000_i1060" type="#_x0000_t75" style="width:81pt;height:38.25pt" o:ole="">
            <v:imagedata r:id="rId74" o:title=""/>
          </v:shape>
          <o:OLEObject Type="Embed" ProgID="Equation.3" ShapeID="_x0000_i1060" DrawAspect="Content" ObjectID="_1413964952" r:id="rId75"/>
        </w:object>
      </w:r>
      <w:r>
        <w:rPr>
          <w:sz w:val="22"/>
          <w:szCs w:val="22"/>
        </w:rPr>
        <w:t xml:space="preserve">по формуле трапеций с 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=1.</w:t>
      </w:r>
    </w:p>
    <w:p w:rsidR="0070753F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70753F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70753F" w:rsidRPr="002C2E27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24</w:t>
      </w:r>
    </w:p>
    <w:p w:rsidR="0070753F" w:rsidRDefault="0070753F" w:rsidP="00B61B34">
      <w:pPr>
        <w:numPr>
          <w:ilvl w:val="0"/>
          <w:numId w:val="25"/>
        </w:numPr>
        <w:jc w:val="both"/>
        <w:rPr>
          <w:sz w:val="22"/>
          <w:szCs w:val="22"/>
        </w:rPr>
      </w:pPr>
      <w:bookmarkStart w:id="2" w:name="_GoBack"/>
      <w:bookmarkEnd w:id="2"/>
      <w:r>
        <w:rPr>
          <w:sz w:val="22"/>
          <w:szCs w:val="22"/>
        </w:rPr>
        <w:t>Определить значение</w:t>
      </w:r>
      <w:r w:rsidRPr="007072D8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1812A9">
        <w:rPr>
          <w:position w:val="-32"/>
          <w:sz w:val="22"/>
          <w:szCs w:val="22"/>
        </w:rPr>
        <w:object w:dxaOrig="1340" w:dyaOrig="760">
          <v:shape id="_x0000_i1061" type="#_x0000_t75" style="width:66pt;height:38.25pt" o:ole="">
            <v:imagedata r:id="rId76" o:title=""/>
          </v:shape>
          <o:OLEObject Type="Embed" ProgID="Equation.3" ShapeID="_x0000_i1061" DrawAspect="Content" ObjectID="_1413964953" r:id="rId77"/>
        </w:object>
      </w:r>
      <w:r>
        <w:rPr>
          <w:sz w:val="22"/>
          <w:szCs w:val="22"/>
        </w:rPr>
        <w:t>, в</w:t>
      </w:r>
      <w:r w:rsidRPr="00DC1F61">
        <w:rPr>
          <w:sz w:val="22"/>
          <w:szCs w:val="22"/>
        </w:rPr>
        <w:t>ычисл</w:t>
      </w:r>
      <w:r>
        <w:rPr>
          <w:sz w:val="22"/>
          <w:szCs w:val="22"/>
        </w:rPr>
        <w:t>енного</w:t>
      </w:r>
      <w:r w:rsidRPr="00DC1F61">
        <w:rPr>
          <w:sz w:val="22"/>
          <w:szCs w:val="22"/>
        </w:rPr>
        <w:t xml:space="preserve"> по формуле трапеций с шагом h=0.</w:t>
      </w:r>
      <w:r>
        <w:rPr>
          <w:sz w:val="22"/>
          <w:szCs w:val="22"/>
        </w:rPr>
        <w:t>1.</w:t>
      </w:r>
    </w:p>
    <w:p w:rsidR="0070753F" w:rsidRPr="00DC1F61" w:rsidRDefault="0070753F" w:rsidP="00B61B34">
      <w:pPr>
        <w:numPr>
          <w:ilvl w:val="0"/>
          <w:numId w:val="25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5A1485">
        <w:rPr>
          <w:sz w:val="22"/>
          <w:szCs w:val="22"/>
        </w:rPr>
        <w:t xml:space="preserve"> </w:t>
      </w:r>
      <w:r w:rsidRPr="001812A9">
        <w:rPr>
          <w:position w:val="-32"/>
          <w:sz w:val="22"/>
          <w:szCs w:val="22"/>
        </w:rPr>
        <w:object w:dxaOrig="1380" w:dyaOrig="760">
          <v:shape id="_x0000_i1062" type="#_x0000_t75" style="width:69pt;height:38.25pt" o:ole="">
            <v:imagedata r:id="rId78" o:title=""/>
          </v:shape>
          <o:OLEObject Type="Embed" ProgID="Equation.3" ShapeID="_x0000_i1062" DrawAspect="Content" ObjectID="_1413964954" r:id="rId79"/>
        </w:object>
      </w:r>
      <w:r>
        <w:rPr>
          <w:sz w:val="22"/>
          <w:szCs w:val="22"/>
        </w:rPr>
        <w:t xml:space="preserve">, вычисленного по методу средних прямоугольников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=1 и </w:t>
      </w:r>
      <w:r>
        <w:rPr>
          <w:sz w:val="22"/>
          <w:szCs w:val="22"/>
          <w:lang w:val="en-US"/>
        </w:rPr>
        <w:t>h</w:t>
      </w:r>
      <w:r w:rsidRPr="00661055">
        <w:rPr>
          <w:sz w:val="22"/>
          <w:szCs w:val="22"/>
        </w:rPr>
        <w:t>=0.</w:t>
      </w:r>
      <w:r>
        <w:rPr>
          <w:sz w:val="22"/>
          <w:szCs w:val="22"/>
        </w:rPr>
        <w:t>5, по правилу Рунге.</w:t>
      </w:r>
    </w:p>
    <w:p w:rsidR="0070753F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70753F" w:rsidRDefault="0070753F" w:rsidP="00B6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25</w:t>
      </w:r>
    </w:p>
    <w:p w:rsidR="0070753F" w:rsidRPr="00086193" w:rsidRDefault="0070753F" w:rsidP="00B61B34">
      <w:pPr>
        <w:numPr>
          <w:ilvl w:val="0"/>
          <w:numId w:val="27"/>
        </w:numPr>
        <w:jc w:val="both"/>
        <w:rPr>
          <w:b/>
          <w:i/>
        </w:rPr>
      </w:pPr>
      <w:r>
        <w:rPr>
          <w:sz w:val="22"/>
          <w:szCs w:val="22"/>
        </w:rPr>
        <w:t>Определить значение</w:t>
      </w:r>
      <w:r w:rsidRPr="007072D8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2609F7">
        <w:rPr>
          <w:rFonts w:ascii="Arial" w:hAnsi="Arial"/>
          <w:b/>
          <w:position w:val="-32"/>
          <w:sz w:val="20"/>
          <w:szCs w:val="20"/>
        </w:rPr>
        <w:object w:dxaOrig="1480" w:dyaOrig="760">
          <v:shape id="_x0000_i1063" type="#_x0000_t75" style="width:74.25pt;height:38.25pt" o:ole="">
            <v:imagedata r:id="rId80" o:title=""/>
          </v:shape>
          <o:OLEObject Type="Embed" ProgID="Equation.3" ShapeID="_x0000_i1063" DrawAspect="Content" ObjectID="_1413964955" r:id="rId81"/>
        </w:object>
      </w:r>
      <w:r>
        <w:rPr>
          <w:sz w:val="22"/>
          <w:szCs w:val="22"/>
        </w:rPr>
        <w:t>, в</w:t>
      </w:r>
      <w:r w:rsidRPr="00DC1F61">
        <w:rPr>
          <w:sz w:val="22"/>
          <w:szCs w:val="22"/>
        </w:rPr>
        <w:t>ычисл</w:t>
      </w:r>
      <w:r>
        <w:rPr>
          <w:sz w:val="22"/>
          <w:szCs w:val="22"/>
        </w:rPr>
        <w:t>енного</w:t>
      </w:r>
      <w:r w:rsidRPr="00DC1F61">
        <w:rPr>
          <w:sz w:val="22"/>
          <w:szCs w:val="22"/>
        </w:rPr>
        <w:t xml:space="preserve"> по формуле </w:t>
      </w:r>
      <w:r>
        <w:rPr>
          <w:sz w:val="22"/>
          <w:szCs w:val="22"/>
        </w:rPr>
        <w:t xml:space="preserve">Симпсона </w:t>
      </w:r>
      <w:r>
        <w:rPr>
          <w:sz w:val="22"/>
          <w:szCs w:val="22"/>
          <w:lang w:val="en-US"/>
        </w:rPr>
        <w:t>c</w:t>
      </w:r>
      <w:r w:rsidRPr="005F726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шагом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=1.</w:t>
      </w:r>
    </w:p>
    <w:p w:rsidR="0070753F" w:rsidRPr="000C1C32" w:rsidRDefault="0070753F" w:rsidP="00B61B34">
      <w:pPr>
        <w:numPr>
          <w:ilvl w:val="0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Оценить погрешность значения</w:t>
      </w:r>
      <w:r w:rsidRPr="00A4331A">
        <w:rPr>
          <w:sz w:val="22"/>
          <w:szCs w:val="22"/>
        </w:rPr>
        <w:t xml:space="preserve"> интеграл</w:t>
      </w:r>
      <w:r>
        <w:rPr>
          <w:sz w:val="22"/>
          <w:szCs w:val="22"/>
        </w:rPr>
        <w:t>а</w:t>
      </w:r>
      <w:r w:rsidRPr="002B25C0">
        <w:rPr>
          <w:sz w:val="22"/>
          <w:szCs w:val="22"/>
        </w:rPr>
        <w:t xml:space="preserve"> </w:t>
      </w:r>
      <w:r w:rsidRPr="001812A9">
        <w:rPr>
          <w:position w:val="-32"/>
          <w:sz w:val="22"/>
          <w:szCs w:val="22"/>
        </w:rPr>
        <w:object w:dxaOrig="1300" w:dyaOrig="760">
          <v:shape id="_x0000_i1064" type="#_x0000_t75" style="width:65.25pt;height:38.25pt" o:ole="">
            <v:imagedata r:id="rId82" o:title=""/>
          </v:shape>
          <o:OLEObject Type="Embed" ProgID="Equation.3" ShapeID="_x0000_i1064" DrawAspect="Content" ObjectID="_1413964956" r:id="rId83"/>
        </w:object>
      </w:r>
      <w:r>
        <w:rPr>
          <w:sz w:val="22"/>
          <w:szCs w:val="22"/>
        </w:rPr>
        <w:t xml:space="preserve">, вычисленного по методу трапеций с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=2 и 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=1,  если подынтегральная функция, по правилу Рунге.</w:t>
      </w:r>
    </w:p>
    <w:p w:rsidR="0070753F" w:rsidRDefault="0070753F" w:rsidP="00B61B34">
      <w:pPr>
        <w:ind w:left="360"/>
        <w:jc w:val="center"/>
        <w:rPr>
          <w:sz w:val="22"/>
          <w:szCs w:val="22"/>
        </w:rPr>
      </w:pPr>
    </w:p>
    <w:p w:rsidR="0070753F" w:rsidRDefault="0070753F" w:rsidP="00B61B34">
      <w:pPr>
        <w:numPr>
          <w:ilvl w:val="3"/>
          <w:numId w:val="26"/>
        </w:numPr>
        <w:jc w:val="both"/>
        <w:rPr>
          <w:sz w:val="22"/>
          <w:szCs w:val="22"/>
        </w:rPr>
      </w:pPr>
    </w:p>
    <w:p w:rsidR="0070753F" w:rsidRPr="00176D50" w:rsidRDefault="0070753F" w:rsidP="00B61B34">
      <w:pPr>
        <w:pStyle w:val="Heading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sz w:val="22"/>
          <w:szCs w:val="22"/>
        </w:rPr>
        <w:br w:type="page"/>
      </w:r>
      <w:r>
        <w:rPr>
          <w:rFonts w:ascii="Arial" w:hAnsi="Arial" w:cs="Arial"/>
          <w:b/>
          <w:sz w:val="32"/>
          <w:szCs w:val="32"/>
        </w:rPr>
        <w:t>1.3.3. Пример выполнения контрольной работы по теме «</w:t>
      </w:r>
      <w:r w:rsidRPr="00176D50">
        <w:rPr>
          <w:rFonts w:ascii="Arial" w:hAnsi="Arial" w:cs="Arial"/>
          <w:b/>
          <w:sz w:val="32"/>
          <w:szCs w:val="32"/>
        </w:rPr>
        <w:t>Тема 1.3. Численное интегрирование»</w:t>
      </w:r>
    </w:p>
    <w:p w:rsidR="0070753F" w:rsidRDefault="0070753F" w:rsidP="00B61B34">
      <w:pPr>
        <w:ind w:left="360"/>
        <w:jc w:val="center"/>
        <w:rPr>
          <w:sz w:val="22"/>
          <w:szCs w:val="22"/>
        </w:rPr>
      </w:pPr>
    </w:p>
    <w:sectPr w:rsidR="0070753F" w:rsidSect="00B61B34">
      <w:footerReference w:type="default" r:id="rId84"/>
      <w:pgSz w:w="11906" w:h="16838"/>
      <w:pgMar w:top="1134" w:right="567" w:bottom="1134" w:left="1418" w:header="737" w:footer="737" w:gutter="0"/>
      <w:pgNumType w:start="1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53F" w:rsidRDefault="0070753F" w:rsidP="00176D50">
      <w:r>
        <w:separator/>
      </w:r>
    </w:p>
  </w:endnote>
  <w:endnote w:type="continuationSeparator" w:id="0">
    <w:p w:rsidR="0070753F" w:rsidRDefault="0070753F" w:rsidP="00176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53F" w:rsidRPr="00176D50" w:rsidRDefault="0070753F" w:rsidP="00176D50">
    <w:pPr>
      <w:pStyle w:val="Footer"/>
      <w:pBdr>
        <w:top w:val="thinThickSmallGap" w:sz="24" w:space="1" w:color="622423"/>
      </w:pBdr>
      <w:tabs>
        <w:tab w:val="clear" w:pos="4677"/>
      </w:tabs>
      <w:rPr>
        <w:rFonts w:ascii="Cambria" w:hAnsi="Cambria"/>
        <w:i/>
        <w:color w:val="E36C0A"/>
        <w:sz w:val="20"/>
        <w:szCs w:val="20"/>
      </w:rPr>
    </w:pPr>
    <w:r w:rsidRPr="00176D50">
      <w:rPr>
        <w:rFonts w:ascii="Cambria" w:hAnsi="Cambria"/>
        <w:i/>
        <w:color w:val="E36C0A"/>
        <w:sz w:val="20"/>
        <w:szCs w:val="20"/>
      </w:rPr>
      <w:t xml:space="preserve">КЗ по теме </w:t>
    </w:r>
    <w:r w:rsidRPr="00176D50">
      <w:rPr>
        <w:rFonts w:ascii="Cambria" w:hAnsi="Cambria" w:cs="Arial"/>
        <w:b/>
        <w:i/>
        <w:color w:val="E36C0A"/>
        <w:sz w:val="20"/>
        <w:szCs w:val="20"/>
      </w:rPr>
      <w:t>«Тема 1.3. Численное интегрирование»</w:t>
    </w:r>
    <w:r w:rsidRPr="00176D50">
      <w:rPr>
        <w:rFonts w:ascii="Cambria" w:hAnsi="Cambria"/>
        <w:i/>
        <w:color w:val="E36C0A"/>
        <w:sz w:val="20"/>
        <w:szCs w:val="20"/>
      </w:rPr>
      <w:tab/>
      <w:t xml:space="preserve">Страница </w:t>
    </w:r>
    <w:r w:rsidRPr="00176D50">
      <w:rPr>
        <w:rFonts w:ascii="Cambria" w:hAnsi="Cambria"/>
        <w:i/>
        <w:color w:val="E36C0A"/>
        <w:sz w:val="20"/>
        <w:szCs w:val="20"/>
      </w:rPr>
      <w:fldChar w:fldCharType="begin"/>
    </w:r>
    <w:r w:rsidRPr="00176D50">
      <w:rPr>
        <w:rFonts w:ascii="Cambria" w:hAnsi="Cambria"/>
        <w:i/>
        <w:color w:val="E36C0A"/>
        <w:sz w:val="20"/>
        <w:szCs w:val="20"/>
      </w:rPr>
      <w:instrText>PAGE   \* MERGEFORMAT</w:instrText>
    </w:r>
    <w:r w:rsidRPr="00176D50">
      <w:rPr>
        <w:rFonts w:ascii="Cambria" w:hAnsi="Cambria"/>
        <w:i/>
        <w:color w:val="E36C0A"/>
        <w:sz w:val="20"/>
        <w:szCs w:val="20"/>
      </w:rPr>
      <w:fldChar w:fldCharType="separate"/>
    </w:r>
    <w:r>
      <w:rPr>
        <w:rFonts w:ascii="Cambria" w:hAnsi="Cambria"/>
        <w:i/>
        <w:noProof/>
        <w:color w:val="E36C0A"/>
        <w:sz w:val="20"/>
        <w:szCs w:val="20"/>
      </w:rPr>
      <w:t>17</w:t>
    </w:r>
    <w:r w:rsidRPr="00176D50">
      <w:rPr>
        <w:rFonts w:ascii="Cambria" w:hAnsi="Cambria"/>
        <w:i/>
        <w:color w:val="E36C0A"/>
        <w:sz w:val="20"/>
        <w:szCs w:val="20"/>
      </w:rPr>
      <w:fldChar w:fldCharType="end"/>
    </w:r>
  </w:p>
  <w:p w:rsidR="0070753F" w:rsidRDefault="007075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53F" w:rsidRDefault="0070753F" w:rsidP="00176D50">
      <w:r>
        <w:separator/>
      </w:r>
    </w:p>
  </w:footnote>
  <w:footnote w:type="continuationSeparator" w:id="0">
    <w:p w:rsidR="0070753F" w:rsidRDefault="0070753F" w:rsidP="00176D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BA3"/>
    <w:multiLevelType w:val="hybridMultilevel"/>
    <w:tmpl w:val="2D94E8AA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0F9748F"/>
    <w:multiLevelType w:val="hybridMultilevel"/>
    <w:tmpl w:val="DC08AFA6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79452D"/>
    <w:multiLevelType w:val="hybridMultilevel"/>
    <w:tmpl w:val="32F2FE08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0C80E95"/>
    <w:multiLevelType w:val="hybridMultilevel"/>
    <w:tmpl w:val="5A26D6C2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58F557C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tabs>
          <w:tab w:val="num" w:pos="716"/>
        </w:tabs>
        <w:ind w:left="716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53"/>
        </w:tabs>
        <w:ind w:left="1853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780"/>
        </w:tabs>
        <w:ind w:left="378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48"/>
        </w:tabs>
        <w:ind w:left="1148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92"/>
        </w:tabs>
        <w:ind w:left="1292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36"/>
        </w:tabs>
        <w:ind w:left="1436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80"/>
        </w:tabs>
        <w:ind w:left="1580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24"/>
        </w:tabs>
        <w:ind w:left="1724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68"/>
        </w:tabs>
        <w:ind w:left="1868" w:hanging="1584"/>
      </w:pPr>
      <w:rPr>
        <w:rFonts w:cs="Times New Roman"/>
      </w:rPr>
    </w:lvl>
  </w:abstractNum>
  <w:abstractNum w:abstractNumId="5">
    <w:nsid w:val="15FB7C3C"/>
    <w:multiLevelType w:val="hybridMultilevel"/>
    <w:tmpl w:val="D9B6D404"/>
    <w:lvl w:ilvl="0" w:tplc="4A586954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6">
    <w:nsid w:val="16B4210F"/>
    <w:multiLevelType w:val="hybridMultilevel"/>
    <w:tmpl w:val="FF2A8E9C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A5B45D8"/>
    <w:multiLevelType w:val="hybridMultilevel"/>
    <w:tmpl w:val="6838B346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ABE2B35"/>
    <w:multiLevelType w:val="hybridMultilevel"/>
    <w:tmpl w:val="7FBCEEF8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E6C3E40"/>
    <w:multiLevelType w:val="hybridMultilevel"/>
    <w:tmpl w:val="C24C8DD2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EB71A22"/>
    <w:multiLevelType w:val="hybridMultilevel"/>
    <w:tmpl w:val="89CE4F64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18D69AF"/>
    <w:multiLevelType w:val="multilevel"/>
    <w:tmpl w:val="491AE1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5264A73"/>
    <w:multiLevelType w:val="hybridMultilevel"/>
    <w:tmpl w:val="C95EA9EA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F0A4263"/>
    <w:multiLevelType w:val="hybridMultilevel"/>
    <w:tmpl w:val="0DC827B4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F8842E0"/>
    <w:multiLevelType w:val="hybridMultilevel"/>
    <w:tmpl w:val="A52063EE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FB15857"/>
    <w:multiLevelType w:val="hybridMultilevel"/>
    <w:tmpl w:val="AC12DC6C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5D02BC4"/>
    <w:multiLevelType w:val="hybridMultilevel"/>
    <w:tmpl w:val="C95EA9EA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5FD5FB6"/>
    <w:multiLevelType w:val="hybridMultilevel"/>
    <w:tmpl w:val="30B26642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A8C4466"/>
    <w:multiLevelType w:val="hybridMultilevel"/>
    <w:tmpl w:val="787A673A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B1F4324"/>
    <w:multiLevelType w:val="hybridMultilevel"/>
    <w:tmpl w:val="DC08AFA6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DAB1CC4"/>
    <w:multiLevelType w:val="hybridMultilevel"/>
    <w:tmpl w:val="7FA2D8EA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4732DD1"/>
    <w:multiLevelType w:val="hybridMultilevel"/>
    <w:tmpl w:val="B7689EBC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AFF6490"/>
    <w:multiLevelType w:val="hybridMultilevel"/>
    <w:tmpl w:val="7E82BB98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FE955ED"/>
    <w:multiLevelType w:val="hybridMultilevel"/>
    <w:tmpl w:val="491AE1E8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FFD720A"/>
    <w:multiLevelType w:val="hybridMultilevel"/>
    <w:tmpl w:val="B9EC1A74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cs="Times New Roman"/>
        <w:b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5">
    <w:nsid w:val="51CA07B0"/>
    <w:multiLevelType w:val="hybridMultilevel"/>
    <w:tmpl w:val="583A22A2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3A4472F"/>
    <w:multiLevelType w:val="hybridMultilevel"/>
    <w:tmpl w:val="BC465B0C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C874608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6F735D73"/>
    <w:multiLevelType w:val="hybridMultilevel"/>
    <w:tmpl w:val="9E0A5258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2463539"/>
    <w:multiLevelType w:val="hybridMultilevel"/>
    <w:tmpl w:val="EEF49260"/>
    <w:lvl w:ilvl="0" w:tplc="4A58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24"/>
  </w:num>
  <w:num w:numId="4">
    <w:abstractNumId w:val="29"/>
  </w:num>
  <w:num w:numId="5">
    <w:abstractNumId w:val="22"/>
  </w:num>
  <w:num w:numId="6">
    <w:abstractNumId w:val="25"/>
  </w:num>
  <w:num w:numId="7">
    <w:abstractNumId w:val="2"/>
  </w:num>
  <w:num w:numId="8">
    <w:abstractNumId w:val="3"/>
  </w:num>
  <w:num w:numId="9">
    <w:abstractNumId w:val="17"/>
  </w:num>
  <w:num w:numId="10">
    <w:abstractNumId w:val="13"/>
  </w:num>
  <w:num w:numId="11">
    <w:abstractNumId w:val="18"/>
  </w:num>
  <w:num w:numId="12">
    <w:abstractNumId w:val="21"/>
  </w:num>
  <w:num w:numId="13">
    <w:abstractNumId w:val="10"/>
  </w:num>
  <w:num w:numId="14">
    <w:abstractNumId w:val="5"/>
  </w:num>
  <w:num w:numId="15">
    <w:abstractNumId w:val="12"/>
  </w:num>
  <w:num w:numId="16">
    <w:abstractNumId w:val="1"/>
  </w:num>
  <w:num w:numId="17">
    <w:abstractNumId w:val="14"/>
  </w:num>
  <w:num w:numId="18">
    <w:abstractNumId w:val="0"/>
  </w:num>
  <w:num w:numId="19">
    <w:abstractNumId w:val="20"/>
  </w:num>
  <w:num w:numId="20">
    <w:abstractNumId w:val="8"/>
  </w:num>
  <w:num w:numId="21">
    <w:abstractNumId w:val="9"/>
  </w:num>
  <w:num w:numId="22">
    <w:abstractNumId w:val="7"/>
  </w:num>
  <w:num w:numId="23">
    <w:abstractNumId w:val="6"/>
  </w:num>
  <w:num w:numId="24">
    <w:abstractNumId w:val="15"/>
  </w:num>
  <w:num w:numId="25">
    <w:abstractNumId w:val="23"/>
  </w:num>
  <w:num w:numId="26">
    <w:abstractNumId w:val="11"/>
  </w:num>
  <w:num w:numId="27">
    <w:abstractNumId w:val="28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9"/>
  </w:num>
  <w:num w:numId="31">
    <w:abstractNumId w:val="26"/>
  </w:num>
  <w:numIdMacAtCleanup w:val="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3A1F"/>
    <w:rsid w:val="000014E7"/>
    <w:rsid w:val="00003EDB"/>
    <w:rsid w:val="0002289E"/>
    <w:rsid w:val="0003033E"/>
    <w:rsid w:val="000314F9"/>
    <w:rsid w:val="000316B4"/>
    <w:rsid w:val="00032CAC"/>
    <w:rsid w:val="00033742"/>
    <w:rsid w:val="00040031"/>
    <w:rsid w:val="00040C75"/>
    <w:rsid w:val="000414C5"/>
    <w:rsid w:val="00044AEA"/>
    <w:rsid w:val="000541CC"/>
    <w:rsid w:val="0005725C"/>
    <w:rsid w:val="0005769C"/>
    <w:rsid w:val="00061EE1"/>
    <w:rsid w:val="00070D8B"/>
    <w:rsid w:val="0007408B"/>
    <w:rsid w:val="00074678"/>
    <w:rsid w:val="00080B46"/>
    <w:rsid w:val="00086193"/>
    <w:rsid w:val="00090A8C"/>
    <w:rsid w:val="00094A58"/>
    <w:rsid w:val="00096097"/>
    <w:rsid w:val="00096847"/>
    <w:rsid w:val="00096B42"/>
    <w:rsid w:val="000A1529"/>
    <w:rsid w:val="000A3111"/>
    <w:rsid w:val="000A5375"/>
    <w:rsid w:val="000B2085"/>
    <w:rsid w:val="000B355C"/>
    <w:rsid w:val="000B4531"/>
    <w:rsid w:val="000B46AC"/>
    <w:rsid w:val="000B5B8A"/>
    <w:rsid w:val="000B6788"/>
    <w:rsid w:val="000C1C32"/>
    <w:rsid w:val="000C21A0"/>
    <w:rsid w:val="000C3C64"/>
    <w:rsid w:val="000D5CF7"/>
    <w:rsid w:val="000D683A"/>
    <w:rsid w:val="000D7F1A"/>
    <w:rsid w:val="000E1C55"/>
    <w:rsid w:val="000E20AF"/>
    <w:rsid w:val="000E595B"/>
    <w:rsid w:val="000E6A80"/>
    <w:rsid w:val="000F2E04"/>
    <w:rsid w:val="000F3757"/>
    <w:rsid w:val="00101B57"/>
    <w:rsid w:val="00102534"/>
    <w:rsid w:val="0010325B"/>
    <w:rsid w:val="001035BE"/>
    <w:rsid w:val="00103CBB"/>
    <w:rsid w:val="00105B18"/>
    <w:rsid w:val="00106E97"/>
    <w:rsid w:val="00106FF2"/>
    <w:rsid w:val="001138D2"/>
    <w:rsid w:val="001142C3"/>
    <w:rsid w:val="00117CD3"/>
    <w:rsid w:val="0012275C"/>
    <w:rsid w:val="00123117"/>
    <w:rsid w:val="00137562"/>
    <w:rsid w:val="00141F15"/>
    <w:rsid w:val="001430D0"/>
    <w:rsid w:val="0014704B"/>
    <w:rsid w:val="001501FA"/>
    <w:rsid w:val="00150FEA"/>
    <w:rsid w:val="001515EC"/>
    <w:rsid w:val="00153089"/>
    <w:rsid w:val="00153594"/>
    <w:rsid w:val="00153596"/>
    <w:rsid w:val="00153BCC"/>
    <w:rsid w:val="0015427A"/>
    <w:rsid w:val="00154561"/>
    <w:rsid w:val="001550A3"/>
    <w:rsid w:val="00155599"/>
    <w:rsid w:val="00160B19"/>
    <w:rsid w:val="001637A3"/>
    <w:rsid w:val="00163CEB"/>
    <w:rsid w:val="00165745"/>
    <w:rsid w:val="001675C6"/>
    <w:rsid w:val="00176D50"/>
    <w:rsid w:val="00177C74"/>
    <w:rsid w:val="001812A9"/>
    <w:rsid w:val="00183854"/>
    <w:rsid w:val="001871BE"/>
    <w:rsid w:val="0018739C"/>
    <w:rsid w:val="00187851"/>
    <w:rsid w:val="001928D4"/>
    <w:rsid w:val="00194E42"/>
    <w:rsid w:val="001A0B8A"/>
    <w:rsid w:val="001A4FE4"/>
    <w:rsid w:val="001A56D2"/>
    <w:rsid w:val="001B060C"/>
    <w:rsid w:val="001C157A"/>
    <w:rsid w:val="001C1E51"/>
    <w:rsid w:val="001D0DEB"/>
    <w:rsid w:val="001D6668"/>
    <w:rsid w:val="001E2570"/>
    <w:rsid w:val="001E3C2F"/>
    <w:rsid w:val="001E513C"/>
    <w:rsid w:val="001E5842"/>
    <w:rsid w:val="001E5E9B"/>
    <w:rsid w:val="001E5F94"/>
    <w:rsid w:val="001E7ED4"/>
    <w:rsid w:val="001F1395"/>
    <w:rsid w:val="001F6F5B"/>
    <w:rsid w:val="0020402E"/>
    <w:rsid w:val="00211BFC"/>
    <w:rsid w:val="00211EC3"/>
    <w:rsid w:val="002125C1"/>
    <w:rsid w:val="00213324"/>
    <w:rsid w:val="0021419E"/>
    <w:rsid w:val="00214771"/>
    <w:rsid w:val="00216FB5"/>
    <w:rsid w:val="0022031E"/>
    <w:rsid w:val="0022052C"/>
    <w:rsid w:val="00224951"/>
    <w:rsid w:val="00225DDA"/>
    <w:rsid w:val="0022681E"/>
    <w:rsid w:val="00226BC5"/>
    <w:rsid w:val="00230218"/>
    <w:rsid w:val="0023391C"/>
    <w:rsid w:val="00234ADE"/>
    <w:rsid w:val="00234F69"/>
    <w:rsid w:val="002373F5"/>
    <w:rsid w:val="00237EFD"/>
    <w:rsid w:val="00241937"/>
    <w:rsid w:val="00242D06"/>
    <w:rsid w:val="00244037"/>
    <w:rsid w:val="00250551"/>
    <w:rsid w:val="00253C9C"/>
    <w:rsid w:val="0025485A"/>
    <w:rsid w:val="00255776"/>
    <w:rsid w:val="00255BE6"/>
    <w:rsid w:val="002609F7"/>
    <w:rsid w:val="00267809"/>
    <w:rsid w:val="00267AC4"/>
    <w:rsid w:val="00270D95"/>
    <w:rsid w:val="0027285E"/>
    <w:rsid w:val="0027647B"/>
    <w:rsid w:val="00276F86"/>
    <w:rsid w:val="0028068B"/>
    <w:rsid w:val="00282A53"/>
    <w:rsid w:val="00283CB5"/>
    <w:rsid w:val="00287803"/>
    <w:rsid w:val="00287D8A"/>
    <w:rsid w:val="00291931"/>
    <w:rsid w:val="002A4B81"/>
    <w:rsid w:val="002B15B5"/>
    <w:rsid w:val="002B25C0"/>
    <w:rsid w:val="002B2B6A"/>
    <w:rsid w:val="002B2DB0"/>
    <w:rsid w:val="002B2FFC"/>
    <w:rsid w:val="002B4253"/>
    <w:rsid w:val="002B7E56"/>
    <w:rsid w:val="002C2890"/>
    <w:rsid w:val="002C2E27"/>
    <w:rsid w:val="002C4EBD"/>
    <w:rsid w:val="002C5D41"/>
    <w:rsid w:val="002C768E"/>
    <w:rsid w:val="002D22FC"/>
    <w:rsid w:val="002D23A2"/>
    <w:rsid w:val="002D3205"/>
    <w:rsid w:val="002D3ABF"/>
    <w:rsid w:val="002D41BD"/>
    <w:rsid w:val="002D655D"/>
    <w:rsid w:val="002E3DAC"/>
    <w:rsid w:val="002E454E"/>
    <w:rsid w:val="002E4A48"/>
    <w:rsid w:val="002E7D6F"/>
    <w:rsid w:val="002F08E3"/>
    <w:rsid w:val="002F2507"/>
    <w:rsid w:val="002F6DAE"/>
    <w:rsid w:val="0030455D"/>
    <w:rsid w:val="003045F8"/>
    <w:rsid w:val="0030500A"/>
    <w:rsid w:val="00307C99"/>
    <w:rsid w:val="0031021E"/>
    <w:rsid w:val="00311C12"/>
    <w:rsid w:val="00314020"/>
    <w:rsid w:val="00316F42"/>
    <w:rsid w:val="00317001"/>
    <w:rsid w:val="00322012"/>
    <w:rsid w:val="003258BF"/>
    <w:rsid w:val="00333951"/>
    <w:rsid w:val="003421F6"/>
    <w:rsid w:val="003424C4"/>
    <w:rsid w:val="00343323"/>
    <w:rsid w:val="003456AA"/>
    <w:rsid w:val="00345BA1"/>
    <w:rsid w:val="00345DDD"/>
    <w:rsid w:val="00360DF5"/>
    <w:rsid w:val="00363EE5"/>
    <w:rsid w:val="003642A3"/>
    <w:rsid w:val="00366FB2"/>
    <w:rsid w:val="00371F65"/>
    <w:rsid w:val="00373FA6"/>
    <w:rsid w:val="00374B8B"/>
    <w:rsid w:val="003826C3"/>
    <w:rsid w:val="003833BA"/>
    <w:rsid w:val="00393719"/>
    <w:rsid w:val="0039519C"/>
    <w:rsid w:val="00395941"/>
    <w:rsid w:val="00395F56"/>
    <w:rsid w:val="0039612B"/>
    <w:rsid w:val="003A2E4B"/>
    <w:rsid w:val="003A2FE8"/>
    <w:rsid w:val="003A3292"/>
    <w:rsid w:val="003A4E63"/>
    <w:rsid w:val="003A7B3C"/>
    <w:rsid w:val="003B0998"/>
    <w:rsid w:val="003B15F2"/>
    <w:rsid w:val="003B1BB0"/>
    <w:rsid w:val="003B2154"/>
    <w:rsid w:val="003B4631"/>
    <w:rsid w:val="003B6750"/>
    <w:rsid w:val="003B79E4"/>
    <w:rsid w:val="003C2F31"/>
    <w:rsid w:val="003C5576"/>
    <w:rsid w:val="003D6491"/>
    <w:rsid w:val="003D69DF"/>
    <w:rsid w:val="003F30E6"/>
    <w:rsid w:val="003F40F9"/>
    <w:rsid w:val="003F4320"/>
    <w:rsid w:val="00403626"/>
    <w:rsid w:val="00407EB2"/>
    <w:rsid w:val="00410512"/>
    <w:rsid w:val="004108A0"/>
    <w:rsid w:val="00414B3C"/>
    <w:rsid w:val="00416549"/>
    <w:rsid w:val="00421934"/>
    <w:rsid w:val="00424DA0"/>
    <w:rsid w:val="004309F4"/>
    <w:rsid w:val="00434D26"/>
    <w:rsid w:val="0043663A"/>
    <w:rsid w:val="00442259"/>
    <w:rsid w:val="00442A7A"/>
    <w:rsid w:val="004446D2"/>
    <w:rsid w:val="004449AC"/>
    <w:rsid w:val="00445C5C"/>
    <w:rsid w:val="004474E8"/>
    <w:rsid w:val="004533B8"/>
    <w:rsid w:val="00457E4D"/>
    <w:rsid w:val="00463816"/>
    <w:rsid w:val="0046385F"/>
    <w:rsid w:val="00464BB2"/>
    <w:rsid w:val="00467480"/>
    <w:rsid w:val="0047044D"/>
    <w:rsid w:val="00475B18"/>
    <w:rsid w:val="004765C4"/>
    <w:rsid w:val="00480354"/>
    <w:rsid w:val="00484D2D"/>
    <w:rsid w:val="00486AF7"/>
    <w:rsid w:val="004877E0"/>
    <w:rsid w:val="004942A8"/>
    <w:rsid w:val="00496130"/>
    <w:rsid w:val="004967E8"/>
    <w:rsid w:val="004A334C"/>
    <w:rsid w:val="004A33BB"/>
    <w:rsid w:val="004B0562"/>
    <w:rsid w:val="004B3480"/>
    <w:rsid w:val="004B4351"/>
    <w:rsid w:val="004B5102"/>
    <w:rsid w:val="004B58F7"/>
    <w:rsid w:val="004B64A2"/>
    <w:rsid w:val="004C08DE"/>
    <w:rsid w:val="004C756B"/>
    <w:rsid w:val="004D2CC4"/>
    <w:rsid w:val="004D3212"/>
    <w:rsid w:val="004D793F"/>
    <w:rsid w:val="004E0BCE"/>
    <w:rsid w:val="004E1CF5"/>
    <w:rsid w:val="004E73D4"/>
    <w:rsid w:val="004F00B1"/>
    <w:rsid w:val="004F15DC"/>
    <w:rsid w:val="004F22F3"/>
    <w:rsid w:val="004F4931"/>
    <w:rsid w:val="004F57E6"/>
    <w:rsid w:val="005012D3"/>
    <w:rsid w:val="00501C3F"/>
    <w:rsid w:val="005038DD"/>
    <w:rsid w:val="00505BA0"/>
    <w:rsid w:val="00506BF4"/>
    <w:rsid w:val="00510CDB"/>
    <w:rsid w:val="005120FB"/>
    <w:rsid w:val="00512AB6"/>
    <w:rsid w:val="00515643"/>
    <w:rsid w:val="00521C47"/>
    <w:rsid w:val="00527D48"/>
    <w:rsid w:val="0053157F"/>
    <w:rsid w:val="005354E5"/>
    <w:rsid w:val="00540835"/>
    <w:rsid w:val="00540E7D"/>
    <w:rsid w:val="00540FB1"/>
    <w:rsid w:val="0054374E"/>
    <w:rsid w:val="00546E76"/>
    <w:rsid w:val="005508C4"/>
    <w:rsid w:val="00551F3C"/>
    <w:rsid w:val="005521CA"/>
    <w:rsid w:val="005546C0"/>
    <w:rsid w:val="00554FF8"/>
    <w:rsid w:val="00555AC0"/>
    <w:rsid w:val="00560F44"/>
    <w:rsid w:val="005619C5"/>
    <w:rsid w:val="00562283"/>
    <w:rsid w:val="00562E71"/>
    <w:rsid w:val="00565AD0"/>
    <w:rsid w:val="00566E7C"/>
    <w:rsid w:val="0057260D"/>
    <w:rsid w:val="005749B7"/>
    <w:rsid w:val="005776BF"/>
    <w:rsid w:val="00582B8B"/>
    <w:rsid w:val="00584640"/>
    <w:rsid w:val="00585B97"/>
    <w:rsid w:val="00585EEE"/>
    <w:rsid w:val="005A1485"/>
    <w:rsid w:val="005A2287"/>
    <w:rsid w:val="005A38D0"/>
    <w:rsid w:val="005B418A"/>
    <w:rsid w:val="005B5129"/>
    <w:rsid w:val="005B6C49"/>
    <w:rsid w:val="005C47A0"/>
    <w:rsid w:val="005C6C98"/>
    <w:rsid w:val="005C773C"/>
    <w:rsid w:val="005D1B17"/>
    <w:rsid w:val="005D2120"/>
    <w:rsid w:val="005D2CC8"/>
    <w:rsid w:val="005D5ECE"/>
    <w:rsid w:val="005D60EC"/>
    <w:rsid w:val="005D6956"/>
    <w:rsid w:val="005D723E"/>
    <w:rsid w:val="005D7B62"/>
    <w:rsid w:val="005E375B"/>
    <w:rsid w:val="005F4269"/>
    <w:rsid w:val="005F4671"/>
    <w:rsid w:val="005F4885"/>
    <w:rsid w:val="005F4E43"/>
    <w:rsid w:val="005F6E66"/>
    <w:rsid w:val="005F7261"/>
    <w:rsid w:val="005F7FAA"/>
    <w:rsid w:val="00600A8D"/>
    <w:rsid w:val="00600AC2"/>
    <w:rsid w:val="00602376"/>
    <w:rsid w:val="0060352E"/>
    <w:rsid w:val="00604C7B"/>
    <w:rsid w:val="00605303"/>
    <w:rsid w:val="00612995"/>
    <w:rsid w:val="006150E3"/>
    <w:rsid w:val="006163F0"/>
    <w:rsid w:val="00617E77"/>
    <w:rsid w:val="00623207"/>
    <w:rsid w:val="00623D81"/>
    <w:rsid w:val="006242E8"/>
    <w:rsid w:val="006311ED"/>
    <w:rsid w:val="0063562B"/>
    <w:rsid w:val="00637C35"/>
    <w:rsid w:val="006404FA"/>
    <w:rsid w:val="006450FE"/>
    <w:rsid w:val="00645BB5"/>
    <w:rsid w:val="00647F36"/>
    <w:rsid w:val="00650DF8"/>
    <w:rsid w:val="00655EF8"/>
    <w:rsid w:val="0065612D"/>
    <w:rsid w:val="00657D89"/>
    <w:rsid w:val="006604E0"/>
    <w:rsid w:val="0066083A"/>
    <w:rsid w:val="00661055"/>
    <w:rsid w:val="0066789C"/>
    <w:rsid w:val="006719F8"/>
    <w:rsid w:val="006751AE"/>
    <w:rsid w:val="006768D0"/>
    <w:rsid w:val="00676C01"/>
    <w:rsid w:val="006775A5"/>
    <w:rsid w:val="006779FC"/>
    <w:rsid w:val="00680EB7"/>
    <w:rsid w:val="00684F1D"/>
    <w:rsid w:val="00686D73"/>
    <w:rsid w:val="00690EFA"/>
    <w:rsid w:val="006941C3"/>
    <w:rsid w:val="006942F0"/>
    <w:rsid w:val="006A0BAC"/>
    <w:rsid w:val="006A43D6"/>
    <w:rsid w:val="006A5428"/>
    <w:rsid w:val="006A604A"/>
    <w:rsid w:val="006A6DA6"/>
    <w:rsid w:val="006A751E"/>
    <w:rsid w:val="006A7B12"/>
    <w:rsid w:val="006B17D8"/>
    <w:rsid w:val="006B19F4"/>
    <w:rsid w:val="006B4AC7"/>
    <w:rsid w:val="006B56EC"/>
    <w:rsid w:val="006C0621"/>
    <w:rsid w:val="006C2A07"/>
    <w:rsid w:val="006C343D"/>
    <w:rsid w:val="006C46A1"/>
    <w:rsid w:val="006C49B4"/>
    <w:rsid w:val="006C746F"/>
    <w:rsid w:val="006E002F"/>
    <w:rsid w:val="006E24BC"/>
    <w:rsid w:val="006E30DC"/>
    <w:rsid w:val="006E3413"/>
    <w:rsid w:val="006E4561"/>
    <w:rsid w:val="006E6D9D"/>
    <w:rsid w:val="00700261"/>
    <w:rsid w:val="00705D89"/>
    <w:rsid w:val="007072D8"/>
    <w:rsid w:val="0070753F"/>
    <w:rsid w:val="007078A8"/>
    <w:rsid w:val="00712BB2"/>
    <w:rsid w:val="00715980"/>
    <w:rsid w:val="00716E66"/>
    <w:rsid w:val="00723D9E"/>
    <w:rsid w:val="0072677F"/>
    <w:rsid w:val="0073369E"/>
    <w:rsid w:val="00736A51"/>
    <w:rsid w:val="00740CEC"/>
    <w:rsid w:val="0074129D"/>
    <w:rsid w:val="00743465"/>
    <w:rsid w:val="007446FF"/>
    <w:rsid w:val="00745EB8"/>
    <w:rsid w:val="007475F2"/>
    <w:rsid w:val="00747705"/>
    <w:rsid w:val="00750993"/>
    <w:rsid w:val="0075282A"/>
    <w:rsid w:val="00754C6F"/>
    <w:rsid w:val="00755C1B"/>
    <w:rsid w:val="00756D27"/>
    <w:rsid w:val="00761ED9"/>
    <w:rsid w:val="0076322A"/>
    <w:rsid w:val="00773519"/>
    <w:rsid w:val="00773F98"/>
    <w:rsid w:val="00781B60"/>
    <w:rsid w:val="00782B3E"/>
    <w:rsid w:val="00785281"/>
    <w:rsid w:val="00787CEE"/>
    <w:rsid w:val="00793A82"/>
    <w:rsid w:val="00794A5B"/>
    <w:rsid w:val="00795B3F"/>
    <w:rsid w:val="00796058"/>
    <w:rsid w:val="00797C37"/>
    <w:rsid w:val="007A1835"/>
    <w:rsid w:val="007A303C"/>
    <w:rsid w:val="007A488A"/>
    <w:rsid w:val="007A5F9D"/>
    <w:rsid w:val="007A7B1D"/>
    <w:rsid w:val="007B5D7F"/>
    <w:rsid w:val="007B738F"/>
    <w:rsid w:val="007C153E"/>
    <w:rsid w:val="007C1BBF"/>
    <w:rsid w:val="007C4D42"/>
    <w:rsid w:val="007C5415"/>
    <w:rsid w:val="007C56E7"/>
    <w:rsid w:val="007D7AB7"/>
    <w:rsid w:val="007E0C9A"/>
    <w:rsid w:val="007E2451"/>
    <w:rsid w:val="007E3862"/>
    <w:rsid w:val="007E5CFC"/>
    <w:rsid w:val="007E7B9D"/>
    <w:rsid w:val="007F0429"/>
    <w:rsid w:val="007F0838"/>
    <w:rsid w:val="007F1BF6"/>
    <w:rsid w:val="007F2B73"/>
    <w:rsid w:val="007F2D58"/>
    <w:rsid w:val="007F3C52"/>
    <w:rsid w:val="007F4DD3"/>
    <w:rsid w:val="007F500B"/>
    <w:rsid w:val="007F5865"/>
    <w:rsid w:val="008000DE"/>
    <w:rsid w:val="0080170D"/>
    <w:rsid w:val="00802E16"/>
    <w:rsid w:val="0080403F"/>
    <w:rsid w:val="00805983"/>
    <w:rsid w:val="00810586"/>
    <w:rsid w:val="00811CED"/>
    <w:rsid w:val="008126F8"/>
    <w:rsid w:val="008163A5"/>
    <w:rsid w:val="008171E2"/>
    <w:rsid w:val="00822A6D"/>
    <w:rsid w:val="00827541"/>
    <w:rsid w:val="0083068B"/>
    <w:rsid w:val="00832661"/>
    <w:rsid w:val="008329F7"/>
    <w:rsid w:val="008330E0"/>
    <w:rsid w:val="00834BB8"/>
    <w:rsid w:val="0083736D"/>
    <w:rsid w:val="00840470"/>
    <w:rsid w:val="00840C30"/>
    <w:rsid w:val="00842AFE"/>
    <w:rsid w:val="008454F6"/>
    <w:rsid w:val="008474B7"/>
    <w:rsid w:val="00851BF9"/>
    <w:rsid w:val="00851C8C"/>
    <w:rsid w:val="00852EBA"/>
    <w:rsid w:val="00853E55"/>
    <w:rsid w:val="00857AFC"/>
    <w:rsid w:val="008632F4"/>
    <w:rsid w:val="00864079"/>
    <w:rsid w:val="00864C6E"/>
    <w:rsid w:val="00865330"/>
    <w:rsid w:val="00867C4C"/>
    <w:rsid w:val="00867FA4"/>
    <w:rsid w:val="0087152D"/>
    <w:rsid w:val="008741CB"/>
    <w:rsid w:val="0087506A"/>
    <w:rsid w:val="00875D98"/>
    <w:rsid w:val="00882474"/>
    <w:rsid w:val="00882486"/>
    <w:rsid w:val="008841C2"/>
    <w:rsid w:val="00884A6B"/>
    <w:rsid w:val="00892869"/>
    <w:rsid w:val="00892F64"/>
    <w:rsid w:val="00893F69"/>
    <w:rsid w:val="00894293"/>
    <w:rsid w:val="00896747"/>
    <w:rsid w:val="008A05F6"/>
    <w:rsid w:val="008A1033"/>
    <w:rsid w:val="008A12FF"/>
    <w:rsid w:val="008A1A51"/>
    <w:rsid w:val="008A1F6D"/>
    <w:rsid w:val="008A5F9C"/>
    <w:rsid w:val="008B0EA6"/>
    <w:rsid w:val="008B19BD"/>
    <w:rsid w:val="008B313F"/>
    <w:rsid w:val="008B3C7E"/>
    <w:rsid w:val="008B4331"/>
    <w:rsid w:val="008B5F42"/>
    <w:rsid w:val="008B6F39"/>
    <w:rsid w:val="008B7A81"/>
    <w:rsid w:val="008C0829"/>
    <w:rsid w:val="008C2635"/>
    <w:rsid w:val="008C4B8C"/>
    <w:rsid w:val="008D0498"/>
    <w:rsid w:val="008D2C54"/>
    <w:rsid w:val="008D6C97"/>
    <w:rsid w:val="008D72B3"/>
    <w:rsid w:val="008E26DE"/>
    <w:rsid w:val="008E3BF7"/>
    <w:rsid w:val="008E3F43"/>
    <w:rsid w:val="008E43F2"/>
    <w:rsid w:val="008E744D"/>
    <w:rsid w:val="008E7CD8"/>
    <w:rsid w:val="008F1C74"/>
    <w:rsid w:val="008F284A"/>
    <w:rsid w:val="008F2E88"/>
    <w:rsid w:val="008F3961"/>
    <w:rsid w:val="008F5CEC"/>
    <w:rsid w:val="009038B5"/>
    <w:rsid w:val="0091219E"/>
    <w:rsid w:val="00930F8B"/>
    <w:rsid w:val="00932ED3"/>
    <w:rsid w:val="009408A8"/>
    <w:rsid w:val="00941EF8"/>
    <w:rsid w:val="00942079"/>
    <w:rsid w:val="00944D6A"/>
    <w:rsid w:val="00946CD6"/>
    <w:rsid w:val="0094739C"/>
    <w:rsid w:val="0095047F"/>
    <w:rsid w:val="00950764"/>
    <w:rsid w:val="00952AFA"/>
    <w:rsid w:val="00953813"/>
    <w:rsid w:val="0095417F"/>
    <w:rsid w:val="0095775C"/>
    <w:rsid w:val="00960159"/>
    <w:rsid w:val="00962A6E"/>
    <w:rsid w:val="0096305D"/>
    <w:rsid w:val="009646FD"/>
    <w:rsid w:val="009730BE"/>
    <w:rsid w:val="00973648"/>
    <w:rsid w:val="00974BC9"/>
    <w:rsid w:val="00981A06"/>
    <w:rsid w:val="00982E7A"/>
    <w:rsid w:val="009865A5"/>
    <w:rsid w:val="00987FED"/>
    <w:rsid w:val="00990BBD"/>
    <w:rsid w:val="009921B7"/>
    <w:rsid w:val="00993E45"/>
    <w:rsid w:val="00994B35"/>
    <w:rsid w:val="00994B84"/>
    <w:rsid w:val="00995EA0"/>
    <w:rsid w:val="00996154"/>
    <w:rsid w:val="00996844"/>
    <w:rsid w:val="009979F6"/>
    <w:rsid w:val="009A159D"/>
    <w:rsid w:val="009A4BCC"/>
    <w:rsid w:val="009A6162"/>
    <w:rsid w:val="009A6E03"/>
    <w:rsid w:val="009B0B09"/>
    <w:rsid w:val="009B0FFB"/>
    <w:rsid w:val="009B5DDB"/>
    <w:rsid w:val="009C5025"/>
    <w:rsid w:val="009C7910"/>
    <w:rsid w:val="009D32B0"/>
    <w:rsid w:val="009D530E"/>
    <w:rsid w:val="009D7C09"/>
    <w:rsid w:val="009E2A44"/>
    <w:rsid w:val="009E4F27"/>
    <w:rsid w:val="009F0E63"/>
    <w:rsid w:val="00A01786"/>
    <w:rsid w:val="00A0187A"/>
    <w:rsid w:val="00A02477"/>
    <w:rsid w:val="00A0285A"/>
    <w:rsid w:val="00A0472B"/>
    <w:rsid w:val="00A057E8"/>
    <w:rsid w:val="00A05848"/>
    <w:rsid w:val="00A07C9E"/>
    <w:rsid w:val="00A128B8"/>
    <w:rsid w:val="00A14349"/>
    <w:rsid w:val="00A24F5B"/>
    <w:rsid w:val="00A26F06"/>
    <w:rsid w:val="00A272B2"/>
    <w:rsid w:val="00A30621"/>
    <w:rsid w:val="00A31B97"/>
    <w:rsid w:val="00A31CA5"/>
    <w:rsid w:val="00A34023"/>
    <w:rsid w:val="00A34A68"/>
    <w:rsid w:val="00A35489"/>
    <w:rsid w:val="00A4331A"/>
    <w:rsid w:val="00A44809"/>
    <w:rsid w:val="00A44B9C"/>
    <w:rsid w:val="00A464F1"/>
    <w:rsid w:val="00A5006E"/>
    <w:rsid w:val="00A51B61"/>
    <w:rsid w:val="00A52401"/>
    <w:rsid w:val="00A52BB9"/>
    <w:rsid w:val="00A573BC"/>
    <w:rsid w:val="00A57E55"/>
    <w:rsid w:val="00A6129D"/>
    <w:rsid w:val="00A6187E"/>
    <w:rsid w:val="00A627D5"/>
    <w:rsid w:val="00A744B3"/>
    <w:rsid w:val="00A746CA"/>
    <w:rsid w:val="00A806A7"/>
    <w:rsid w:val="00A8577F"/>
    <w:rsid w:val="00A86655"/>
    <w:rsid w:val="00A870BA"/>
    <w:rsid w:val="00A876A6"/>
    <w:rsid w:val="00A87D91"/>
    <w:rsid w:val="00A91A24"/>
    <w:rsid w:val="00A91B69"/>
    <w:rsid w:val="00A92FF9"/>
    <w:rsid w:val="00A95924"/>
    <w:rsid w:val="00A962C7"/>
    <w:rsid w:val="00AA7C9F"/>
    <w:rsid w:val="00AB1149"/>
    <w:rsid w:val="00AB4DE7"/>
    <w:rsid w:val="00AB7039"/>
    <w:rsid w:val="00AC46C1"/>
    <w:rsid w:val="00AC5DD4"/>
    <w:rsid w:val="00AD41B5"/>
    <w:rsid w:val="00AD4D51"/>
    <w:rsid w:val="00AD4F8A"/>
    <w:rsid w:val="00AD6BBF"/>
    <w:rsid w:val="00AD70EE"/>
    <w:rsid w:val="00AE4D00"/>
    <w:rsid w:val="00AF60AC"/>
    <w:rsid w:val="00B025DC"/>
    <w:rsid w:val="00B0365C"/>
    <w:rsid w:val="00B037EE"/>
    <w:rsid w:val="00B05C3F"/>
    <w:rsid w:val="00B06A0C"/>
    <w:rsid w:val="00B138EE"/>
    <w:rsid w:val="00B13E0D"/>
    <w:rsid w:val="00B146FF"/>
    <w:rsid w:val="00B155B7"/>
    <w:rsid w:val="00B171B8"/>
    <w:rsid w:val="00B218EF"/>
    <w:rsid w:val="00B258E9"/>
    <w:rsid w:val="00B26DEF"/>
    <w:rsid w:val="00B34B0D"/>
    <w:rsid w:val="00B35E62"/>
    <w:rsid w:val="00B378FD"/>
    <w:rsid w:val="00B37EF8"/>
    <w:rsid w:val="00B430D0"/>
    <w:rsid w:val="00B43C5A"/>
    <w:rsid w:val="00B46AF1"/>
    <w:rsid w:val="00B5113A"/>
    <w:rsid w:val="00B5150C"/>
    <w:rsid w:val="00B51EE0"/>
    <w:rsid w:val="00B53C45"/>
    <w:rsid w:val="00B54B89"/>
    <w:rsid w:val="00B61B34"/>
    <w:rsid w:val="00B6248F"/>
    <w:rsid w:val="00B62C2C"/>
    <w:rsid w:val="00B6586A"/>
    <w:rsid w:val="00B67559"/>
    <w:rsid w:val="00B710C9"/>
    <w:rsid w:val="00B717CA"/>
    <w:rsid w:val="00B71F7A"/>
    <w:rsid w:val="00B72243"/>
    <w:rsid w:val="00B73F70"/>
    <w:rsid w:val="00B77795"/>
    <w:rsid w:val="00B81515"/>
    <w:rsid w:val="00B826D1"/>
    <w:rsid w:val="00B86124"/>
    <w:rsid w:val="00B86A78"/>
    <w:rsid w:val="00B90990"/>
    <w:rsid w:val="00B90BD7"/>
    <w:rsid w:val="00B90F54"/>
    <w:rsid w:val="00B9534C"/>
    <w:rsid w:val="00BA0287"/>
    <w:rsid w:val="00BA18F3"/>
    <w:rsid w:val="00BA2E91"/>
    <w:rsid w:val="00BA6660"/>
    <w:rsid w:val="00BB0517"/>
    <w:rsid w:val="00BB3931"/>
    <w:rsid w:val="00BD03FC"/>
    <w:rsid w:val="00BD1BC2"/>
    <w:rsid w:val="00BD32CD"/>
    <w:rsid w:val="00BD347C"/>
    <w:rsid w:val="00BD77D3"/>
    <w:rsid w:val="00BF2138"/>
    <w:rsid w:val="00BF49E0"/>
    <w:rsid w:val="00BF5C79"/>
    <w:rsid w:val="00BF7B1C"/>
    <w:rsid w:val="00BF7BBE"/>
    <w:rsid w:val="00C024F6"/>
    <w:rsid w:val="00C04919"/>
    <w:rsid w:val="00C0571A"/>
    <w:rsid w:val="00C06E93"/>
    <w:rsid w:val="00C122D6"/>
    <w:rsid w:val="00C12D93"/>
    <w:rsid w:val="00C16265"/>
    <w:rsid w:val="00C22A3D"/>
    <w:rsid w:val="00C24667"/>
    <w:rsid w:val="00C272D9"/>
    <w:rsid w:val="00C30E09"/>
    <w:rsid w:val="00C33314"/>
    <w:rsid w:val="00C342D7"/>
    <w:rsid w:val="00C41ABB"/>
    <w:rsid w:val="00C4287D"/>
    <w:rsid w:val="00C429D4"/>
    <w:rsid w:val="00C43578"/>
    <w:rsid w:val="00C45270"/>
    <w:rsid w:val="00C51648"/>
    <w:rsid w:val="00C52B39"/>
    <w:rsid w:val="00C533A1"/>
    <w:rsid w:val="00C56683"/>
    <w:rsid w:val="00C679A9"/>
    <w:rsid w:val="00C71595"/>
    <w:rsid w:val="00C7545B"/>
    <w:rsid w:val="00C75EB8"/>
    <w:rsid w:val="00C81F16"/>
    <w:rsid w:val="00C829A2"/>
    <w:rsid w:val="00C832D6"/>
    <w:rsid w:val="00C849BD"/>
    <w:rsid w:val="00C84A77"/>
    <w:rsid w:val="00C902F4"/>
    <w:rsid w:val="00C92C50"/>
    <w:rsid w:val="00CA3311"/>
    <w:rsid w:val="00CA620A"/>
    <w:rsid w:val="00CA647A"/>
    <w:rsid w:val="00CB43D7"/>
    <w:rsid w:val="00CB4CD9"/>
    <w:rsid w:val="00CB6CE7"/>
    <w:rsid w:val="00CC0D14"/>
    <w:rsid w:val="00CC1411"/>
    <w:rsid w:val="00CC7AA4"/>
    <w:rsid w:val="00CD33E7"/>
    <w:rsid w:val="00CD4D74"/>
    <w:rsid w:val="00CD64B8"/>
    <w:rsid w:val="00CE1859"/>
    <w:rsid w:val="00CE23FA"/>
    <w:rsid w:val="00CE307A"/>
    <w:rsid w:val="00CE527E"/>
    <w:rsid w:val="00CE5899"/>
    <w:rsid w:val="00CE7AC0"/>
    <w:rsid w:val="00CE7C6C"/>
    <w:rsid w:val="00CF0E61"/>
    <w:rsid w:val="00CF1FEA"/>
    <w:rsid w:val="00CF2B18"/>
    <w:rsid w:val="00CF75AA"/>
    <w:rsid w:val="00CF785C"/>
    <w:rsid w:val="00CF78EE"/>
    <w:rsid w:val="00D006B1"/>
    <w:rsid w:val="00D00F43"/>
    <w:rsid w:val="00D015B0"/>
    <w:rsid w:val="00D07B4B"/>
    <w:rsid w:val="00D07DCC"/>
    <w:rsid w:val="00D10060"/>
    <w:rsid w:val="00D123BB"/>
    <w:rsid w:val="00D14F70"/>
    <w:rsid w:val="00D178E7"/>
    <w:rsid w:val="00D24966"/>
    <w:rsid w:val="00D3012A"/>
    <w:rsid w:val="00D301C2"/>
    <w:rsid w:val="00D30A9C"/>
    <w:rsid w:val="00D30BA6"/>
    <w:rsid w:val="00D31993"/>
    <w:rsid w:val="00D35F61"/>
    <w:rsid w:val="00D3733C"/>
    <w:rsid w:val="00D42AB7"/>
    <w:rsid w:val="00D437D6"/>
    <w:rsid w:val="00D44C50"/>
    <w:rsid w:val="00D560E0"/>
    <w:rsid w:val="00D60B7D"/>
    <w:rsid w:val="00D623A1"/>
    <w:rsid w:val="00D67E30"/>
    <w:rsid w:val="00D72B7A"/>
    <w:rsid w:val="00D737F9"/>
    <w:rsid w:val="00D771DE"/>
    <w:rsid w:val="00D81213"/>
    <w:rsid w:val="00D81760"/>
    <w:rsid w:val="00D81A95"/>
    <w:rsid w:val="00D81B1C"/>
    <w:rsid w:val="00D8331A"/>
    <w:rsid w:val="00D85771"/>
    <w:rsid w:val="00D90DE5"/>
    <w:rsid w:val="00D94DEB"/>
    <w:rsid w:val="00DA18E8"/>
    <w:rsid w:val="00DA4C84"/>
    <w:rsid w:val="00DB58CB"/>
    <w:rsid w:val="00DB6E63"/>
    <w:rsid w:val="00DB77CA"/>
    <w:rsid w:val="00DB7987"/>
    <w:rsid w:val="00DC1F61"/>
    <w:rsid w:val="00DD092E"/>
    <w:rsid w:val="00DD23EB"/>
    <w:rsid w:val="00DD3CE9"/>
    <w:rsid w:val="00DD493E"/>
    <w:rsid w:val="00DD5BD2"/>
    <w:rsid w:val="00DD7209"/>
    <w:rsid w:val="00DE006A"/>
    <w:rsid w:val="00DE2227"/>
    <w:rsid w:val="00DE2278"/>
    <w:rsid w:val="00DE3A54"/>
    <w:rsid w:val="00DE450D"/>
    <w:rsid w:val="00DF0F4B"/>
    <w:rsid w:val="00DF1A0A"/>
    <w:rsid w:val="00DF2583"/>
    <w:rsid w:val="00DF2811"/>
    <w:rsid w:val="00DF4A18"/>
    <w:rsid w:val="00DF6C49"/>
    <w:rsid w:val="00E056A2"/>
    <w:rsid w:val="00E06B98"/>
    <w:rsid w:val="00E11133"/>
    <w:rsid w:val="00E12998"/>
    <w:rsid w:val="00E154BB"/>
    <w:rsid w:val="00E161C4"/>
    <w:rsid w:val="00E21A30"/>
    <w:rsid w:val="00E22969"/>
    <w:rsid w:val="00E22A8A"/>
    <w:rsid w:val="00E22DA9"/>
    <w:rsid w:val="00E24F80"/>
    <w:rsid w:val="00E255CD"/>
    <w:rsid w:val="00E2756D"/>
    <w:rsid w:val="00E32C43"/>
    <w:rsid w:val="00E37648"/>
    <w:rsid w:val="00E402FE"/>
    <w:rsid w:val="00E4070B"/>
    <w:rsid w:val="00E438AC"/>
    <w:rsid w:val="00E515E4"/>
    <w:rsid w:val="00E55484"/>
    <w:rsid w:val="00E55D18"/>
    <w:rsid w:val="00E60462"/>
    <w:rsid w:val="00E63786"/>
    <w:rsid w:val="00E65E41"/>
    <w:rsid w:val="00E70E09"/>
    <w:rsid w:val="00E83891"/>
    <w:rsid w:val="00E85D62"/>
    <w:rsid w:val="00E869AE"/>
    <w:rsid w:val="00E916E1"/>
    <w:rsid w:val="00E92A11"/>
    <w:rsid w:val="00E935B8"/>
    <w:rsid w:val="00E95975"/>
    <w:rsid w:val="00EA45E8"/>
    <w:rsid w:val="00EA70F4"/>
    <w:rsid w:val="00EB0FE4"/>
    <w:rsid w:val="00EB2262"/>
    <w:rsid w:val="00EB2B85"/>
    <w:rsid w:val="00EB2D52"/>
    <w:rsid w:val="00EB3CD2"/>
    <w:rsid w:val="00EC25EC"/>
    <w:rsid w:val="00EC454A"/>
    <w:rsid w:val="00ED0921"/>
    <w:rsid w:val="00ED1BF7"/>
    <w:rsid w:val="00ED2EBB"/>
    <w:rsid w:val="00ED30E7"/>
    <w:rsid w:val="00ED3A1F"/>
    <w:rsid w:val="00ED508C"/>
    <w:rsid w:val="00EE09CD"/>
    <w:rsid w:val="00EE3BBB"/>
    <w:rsid w:val="00EE4090"/>
    <w:rsid w:val="00EE5679"/>
    <w:rsid w:val="00EE6A18"/>
    <w:rsid w:val="00EE72CF"/>
    <w:rsid w:val="00EE7D97"/>
    <w:rsid w:val="00EF0509"/>
    <w:rsid w:val="00EF0FFA"/>
    <w:rsid w:val="00EF7B78"/>
    <w:rsid w:val="00F0005E"/>
    <w:rsid w:val="00F006E6"/>
    <w:rsid w:val="00F009DB"/>
    <w:rsid w:val="00F02695"/>
    <w:rsid w:val="00F02A2E"/>
    <w:rsid w:val="00F04224"/>
    <w:rsid w:val="00F049DE"/>
    <w:rsid w:val="00F04F8F"/>
    <w:rsid w:val="00F11ADF"/>
    <w:rsid w:val="00F11CA0"/>
    <w:rsid w:val="00F133D2"/>
    <w:rsid w:val="00F168BA"/>
    <w:rsid w:val="00F1733D"/>
    <w:rsid w:val="00F20976"/>
    <w:rsid w:val="00F2271E"/>
    <w:rsid w:val="00F303EA"/>
    <w:rsid w:val="00F31A2E"/>
    <w:rsid w:val="00F33B47"/>
    <w:rsid w:val="00F33C90"/>
    <w:rsid w:val="00F33F1D"/>
    <w:rsid w:val="00F36660"/>
    <w:rsid w:val="00F40305"/>
    <w:rsid w:val="00F4170B"/>
    <w:rsid w:val="00F42B91"/>
    <w:rsid w:val="00F51D56"/>
    <w:rsid w:val="00F53ABA"/>
    <w:rsid w:val="00F602DC"/>
    <w:rsid w:val="00F61097"/>
    <w:rsid w:val="00F636BF"/>
    <w:rsid w:val="00F64523"/>
    <w:rsid w:val="00F647A8"/>
    <w:rsid w:val="00F662B3"/>
    <w:rsid w:val="00F66880"/>
    <w:rsid w:val="00F7142E"/>
    <w:rsid w:val="00F715E6"/>
    <w:rsid w:val="00F7313D"/>
    <w:rsid w:val="00F774B5"/>
    <w:rsid w:val="00F81290"/>
    <w:rsid w:val="00F82B12"/>
    <w:rsid w:val="00F84E02"/>
    <w:rsid w:val="00F878DF"/>
    <w:rsid w:val="00F878EA"/>
    <w:rsid w:val="00F96E3E"/>
    <w:rsid w:val="00FA12C6"/>
    <w:rsid w:val="00FA46A9"/>
    <w:rsid w:val="00FA6903"/>
    <w:rsid w:val="00FB565C"/>
    <w:rsid w:val="00FC18ED"/>
    <w:rsid w:val="00FC22A5"/>
    <w:rsid w:val="00FC534B"/>
    <w:rsid w:val="00FC573B"/>
    <w:rsid w:val="00FC6184"/>
    <w:rsid w:val="00FC6512"/>
    <w:rsid w:val="00FD7F39"/>
    <w:rsid w:val="00FE188D"/>
    <w:rsid w:val="00FE2809"/>
    <w:rsid w:val="00FE2D8C"/>
    <w:rsid w:val="00FE381D"/>
    <w:rsid w:val="00FE4FC0"/>
    <w:rsid w:val="00FF14C5"/>
    <w:rsid w:val="00FF4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A1F"/>
    <w:rPr>
      <w:sz w:val="24"/>
      <w:szCs w:val="24"/>
    </w:rPr>
  </w:style>
  <w:style w:type="paragraph" w:styleId="Heading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Normal"/>
    <w:next w:val="Normal"/>
    <w:link w:val="Heading1Char2"/>
    <w:uiPriority w:val="99"/>
    <w:qFormat/>
    <w:rsid w:val="00ED3A1F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3A1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D3A1F"/>
    <w:pPr>
      <w:keepNext/>
      <w:numPr>
        <w:ilvl w:val="2"/>
        <w:numId w:val="1"/>
      </w:numPr>
      <w:spacing w:line="360" w:lineRule="auto"/>
      <w:jc w:val="both"/>
      <w:outlineLvl w:val="2"/>
    </w:pPr>
    <w:rPr>
      <w:szCs w:val="20"/>
    </w:rPr>
  </w:style>
  <w:style w:type="paragraph" w:styleId="Heading4">
    <w:name w:val="heading 4"/>
    <w:aliases w:val="Заголовок 4 Знак1,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"/>
    <w:basedOn w:val="Normal"/>
    <w:next w:val="Normal"/>
    <w:link w:val="Heading4Char1"/>
    <w:uiPriority w:val="99"/>
    <w:qFormat/>
    <w:rsid w:val="00ED3A1F"/>
    <w:pPr>
      <w:keepNext/>
      <w:numPr>
        <w:ilvl w:val="3"/>
        <w:numId w:val="1"/>
      </w:numPr>
      <w:spacing w:line="360" w:lineRule="auto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D3A1F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D3A1F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D3A1F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D3A1F"/>
    <w:pPr>
      <w:keepNext/>
      <w:numPr>
        <w:ilvl w:val="7"/>
        <w:numId w:val="1"/>
      </w:numPr>
      <w:spacing w:line="360" w:lineRule="auto"/>
      <w:jc w:val="center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D3A1F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aliases w:val="Heading 1 Char Char1,Heading 1 Char1 Char Char,Heading 1 Char1 Char1,Heading 1 Char1 Char Char Char Char Char Char,Heading 1 Char1 Char Char Char Char Char1,Heading 1 Char1 Char Char Char Char1 Char Char,Heading 1 Char Char Char"/>
    <w:basedOn w:val="DefaultParagraphFont"/>
    <w:link w:val="Heading1"/>
    <w:uiPriority w:val="9"/>
    <w:rsid w:val="003E53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1">
    <w:name w:val="Heading 4 Char1"/>
    <w:aliases w:val="Заголовок 4 Знак1 Char,Заголовок 4 Знак Знак Char,Heading 4 Char Знак Знак Char,Heading 4 Char1 Знак Знак Char,Heading 4 Char2 Знак Знак Char,Heading 4 Char3 Знак Знак Char,Heading 4 Char4 Знак Знак Char,Heading 4 Char5 Знак Знак Char"/>
    <w:basedOn w:val="DefaultParagraphFont"/>
    <w:link w:val="Heading4"/>
    <w:uiPriority w:val="9"/>
    <w:semiHidden/>
    <w:rsid w:val="003E53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23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23"/>
    <w:rPr>
      <w:rFonts w:asciiTheme="majorHAnsi" w:eastAsiaTheme="majorEastAsia" w:hAnsiTheme="majorHAnsi" w:cstheme="majorBidi"/>
    </w:rPr>
  </w:style>
  <w:style w:type="paragraph" w:customStyle="1" w:styleId="1">
    <w:name w:val="Абзац списка1"/>
    <w:basedOn w:val="Normal"/>
    <w:uiPriority w:val="99"/>
    <w:rsid w:val="00ED3A1F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ED3A1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76D5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76D50"/>
    <w:rPr>
      <w:sz w:val="24"/>
    </w:rPr>
  </w:style>
  <w:style w:type="paragraph" w:styleId="Footer">
    <w:name w:val="footer"/>
    <w:basedOn w:val="Normal"/>
    <w:link w:val="FooterChar"/>
    <w:uiPriority w:val="99"/>
    <w:rsid w:val="00176D5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76D50"/>
    <w:rPr>
      <w:sz w:val="24"/>
    </w:rPr>
  </w:style>
  <w:style w:type="paragraph" w:styleId="BalloonText">
    <w:name w:val="Balloon Text"/>
    <w:basedOn w:val="Normal"/>
    <w:link w:val="BalloonTextChar"/>
    <w:uiPriority w:val="99"/>
    <w:rsid w:val="00176D5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6D50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31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7</Pages>
  <Words>1293</Words>
  <Characters>7371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</dc:title>
  <dc:subject/>
  <dc:creator>Татьяна</dc:creator>
  <cp:keywords/>
  <dc:description/>
  <cp:lastModifiedBy>Admin</cp:lastModifiedBy>
  <cp:revision>4</cp:revision>
  <dcterms:created xsi:type="dcterms:W3CDTF">2012-08-26T03:46:00Z</dcterms:created>
  <dcterms:modified xsi:type="dcterms:W3CDTF">2012-11-09T07:15:00Z</dcterms:modified>
</cp:coreProperties>
</file>